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11D3" w14:textId="77777777" w:rsidR="00600D4E" w:rsidRPr="00600D4E" w:rsidRDefault="00600D4E" w:rsidP="0029355D"/>
    <w:p w14:paraId="4DC9A857" w14:textId="77777777" w:rsidR="00600D4E" w:rsidRPr="00600D4E" w:rsidRDefault="00600D4E" w:rsidP="0029355D"/>
    <w:p w14:paraId="4C4BDF88" w14:textId="77777777" w:rsidR="00600D4E" w:rsidRPr="00600D4E" w:rsidRDefault="00600D4E" w:rsidP="0029355D"/>
    <w:p w14:paraId="15CB3AA7" w14:textId="77777777" w:rsidR="00A315F8" w:rsidRPr="00B30AD8" w:rsidRDefault="000C57C6" w:rsidP="007750E2">
      <w:pPr>
        <w:pStyle w:val="Heading1"/>
        <w:numPr>
          <w:ilvl w:val="0"/>
          <w:numId w:val="0"/>
        </w:numPr>
        <w:spacing w:before="0" w:after="0"/>
        <w:ind w:left="431" w:hanging="431"/>
        <w:jc w:val="center"/>
        <w:rPr>
          <w:rFonts w:ascii="Times New Roman" w:hAnsi="Times New Roman"/>
          <w:sz w:val="56"/>
          <w:szCs w:val="56"/>
          <w:lang w:val="en-US"/>
        </w:rPr>
      </w:pPr>
      <w:bookmarkStart w:id="0" w:name="_Toc73033001"/>
      <w:r>
        <w:rPr>
          <w:rFonts w:ascii="Times New Roman" w:hAnsi="Times New Roman"/>
          <w:sz w:val="56"/>
          <w:szCs w:val="56"/>
        </w:rPr>
        <w:t>Read Me Doc</w:t>
      </w:r>
      <w:bookmarkEnd w:id="0"/>
    </w:p>
    <w:p w14:paraId="3095CEC4" w14:textId="51C757B2" w:rsidR="00A315F8" w:rsidRDefault="007911B3" w:rsidP="007750E2">
      <w:pPr>
        <w:pStyle w:val="Heading2"/>
        <w:numPr>
          <w:ilvl w:val="0"/>
          <w:numId w:val="0"/>
        </w:numPr>
        <w:jc w:val="center"/>
        <w:rPr>
          <w:sz w:val="48"/>
        </w:rPr>
      </w:pPr>
      <w:bookmarkStart w:id="1" w:name="_Toc73033002"/>
      <w:r>
        <w:rPr>
          <w:sz w:val="48"/>
        </w:rPr>
        <w:t>Shop Bridge</w:t>
      </w:r>
      <w:bookmarkEnd w:id="1"/>
    </w:p>
    <w:p w14:paraId="7E2A1495" w14:textId="77777777" w:rsidR="00A315F8" w:rsidRDefault="00A315F8" w:rsidP="007750E2">
      <w:pPr>
        <w:autoSpaceDE w:val="0"/>
        <w:autoSpaceDN w:val="0"/>
        <w:adjustRightInd w:val="0"/>
        <w:jc w:val="center"/>
        <w:rPr>
          <w:lang w:val="en-US"/>
        </w:rPr>
      </w:pPr>
    </w:p>
    <w:p w14:paraId="2F64A119" w14:textId="77777777" w:rsidR="00A315F8" w:rsidRDefault="00A315F8" w:rsidP="007750E2">
      <w:pPr>
        <w:pStyle w:val="Heading4"/>
        <w:numPr>
          <w:ilvl w:val="0"/>
          <w:numId w:val="0"/>
        </w:numPr>
        <w:jc w:val="center"/>
      </w:pPr>
      <w:r>
        <w:t>Version 1.0</w:t>
      </w:r>
    </w:p>
    <w:p w14:paraId="4285176B" w14:textId="77777777" w:rsidR="00A315F8" w:rsidRDefault="00A315F8" w:rsidP="00A315F8">
      <w:pPr>
        <w:autoSpaceDE w:val="0"/>
        <w:autoSpaceDN w:val="0"/>
        <w:adjustRightInd w:val="0"/>
        <w:jc w:val="center"/>
        <w:rPr>
          <w:lang w:val="en-US"/>
        </w:rPr>
      </w:pPr>
    </w:p>
    <w:p w14:paraId="06E04DD3" w14:textId="77777777" w:rsidR="00600D4E" w:rsidRPr="00600D4E" w:rsidRDefault="00600D4E" w:rsidP="0029355D"/>
    <w:p w14:paraId="661644FB" w14:textId="77777777" w:rsidR="00044AC1" w:rsidRPr="007750E2" w:rsidRDefault="00044AC1" w:rsidP="007750E2"/>
    <w:p w14:paraId="7F614D43" w14:textId="77777777" w:rsidR="007750E2" w:rsidRPr="007750E2" w:rsidRDefault="007750E2" w:rsidP="007750E2"/>
    <w:p w14:paraId="52DDFBC0" w14:textId="77777777" w:rsidR="007750E2" w:rsidRPr="007750E2" w:rsidRDefault="007750E2" w:rsidP="007750E2"/>
    <w:p w14:paraId="290FCAB2" w14:textId="77777777" w:rsidR="00600D4E" w:rsidRPr="00053D4A" w:rsidRDefault="00600D4E" w:rsidP="00036C96">
      <w:r w:rsidRPr="007750E2">
        <w:br w:type="page"/>
      </w:r>
      <w:r w:rsidR="006576D9" w:rsidRPr="009226BD">
        <w:rPr>
          <w:b/>
          <w:sz w:val="28"/>
          <w:szCs w:val="28"/>
        </w:rPr>
        <w:lastRenderedPageBreak/>
        <w:t>Table of Contents</w:t>
      </w:r>
      <w:r w:rsidRPr="00053D4A">
        <w:tab/>
      </w:r>
    </w:p>
    <w:bookmarkStart w:id="2" w:name="_Toc67755723"/>
    <w:bookmarkStart w:id="3" w:name="_Toc77392571"/>
    <w:bookmarkStart w:id="4" w:name="_Toc296504631"/>
    <w:bookmarkStart w:id="5" w:name="_Toc1899706"/>
    <w:p w14:paraId="541D4602" w14:textId="5B797FA4" w:rsidR="007750BA" w:rsidRDefault="009E7FE1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val="en-IN" w:eastAsia="en-IN"/>
        </w:rPr>
      </w:pPr>
      <w:r>
        <w:fldChar w:fldCharType="begin"/>
      </w:r>
      <w:r w:rsidR="0001780A">
        <w:instrText xml:space="preserve"> TOC \o "1-3" \h \z \u </w:instrText>
      </w:r>
      <w:r>
        <w:fldChar w:fldCharType="separate"/>
      </w:r>
      <w:hyperlink w:anchor="_Toc73033001" w:history="1">
        <w:r w:rsidR="007750BA" w:rsidRPr="00106D4A">
          <w:rPr>
            <w:rStyle w:val="Hyperlink"/>
            <w:rFonts w:ascii="Times New Roman" w:hAnsi="Times New Roman"/>
          </w:rPr>
          <w:t>Read Me Doc</w:t>
        </w:r>
        <w:r w:rsidR="007750BA">
          <w:rPr>
            <w:webHidden/>
          </w:rPr>
          <w:tab/>
        </w:r>
        <w:r w:rsidR="007750BA">
          <w:rPr>
            <w:webHidden/>
          </w:rPr>
          <w:fldChar w:fldCharType="begin"/>
        </w:r>
        <w:r w:rsidR="007750BA">
          <w:rPr>
            <w:webHidden/>
          </w:rPr>
          <w:instrText xml:space="preserve"> PAGEREF _Toc73033001 \h </w:instrText>
        </w:r>
        <w:r w:rsidR="007750BA">
          <w:rPr>
            <w:webHidden/>
          </w:rPr>
        </w:r>
        <w:r w:rsidR="007750BA">
          <w:rPr>
            <w:webHidden/>
          </w:rPr>
          <w:fldChar w:fldCharType="separate"/>
        </w:r>
        <w:r w:rsidR="007750BA">
          <w:rPr>
            <w:webHidden/>
          </w:rPr>
          <w:t>1</w:t>
        </w:r>
        <w:r w:rsidR="007750BA">
          <w:rPr>
            <w:webHidden/>
          </w:rPr>
          <w:fldChar w:fldCharType="end"/>
        </w:r>
      </w:hyperlink>
    </w:p>
    <w:p w14:paraId="021398EA" w14:textId="7589914F" w:rsidR="007750BA" w:rsidRDefault="006F5730">
      <w:pPr>
        <w:pStyle w:val="TOC2"/>
        <w:rPr>
          <w:rFonts w:asciiTheme="minorHAnsi" w:eastAsiaTheme="minorEastAsia" w:hAnsiTheme="minorHAnsi" w:cstheme="minorBidi"/>
          <w:bCs w:val="0"/>
          <w:noProof/>
          <w:lang w:val="en-IN" w:eastAsia="en-IN"/>
        </w:rPr>
      </w:pPr>
      <w:hyperlink w:anchor="_Toc73033002" w:history="1">
        <w:r w:rsidR="007750BA" w:rsidRPr="00106D4A">
          <w:rPr>
            <w:rStyle w:val="Hyperlink"/>
            <w:noProof/>
          </w:rPr>
          <w:t>Shop Bridge</w:t>
        </w:r>
        <w:r w:rsidR="007750BA">
          <w:rPr>
            <w:noProof/>
            <w:webHidden/>
          </w:rPr>
          <w:tab/>
        </w:r>
        <w:r w:rsidR="007750BA">
          <w:rPr>
            <w:noProof/>
            <w:webHidden/>
          </w:rPr>
          <w:fldChar w:fldCharType="begin"/>
        </w:r>
        <w:r w:rsidR="007750BA">
          <w:rPr>
            <w:noProof/>
            <w:webHidden/>
          </w:rPr>
          <w:instrText xml:space="preserve"> PAGEREF _Toc73033002 \h </w:instrText>
        </w:r>
        <w:r w:rsidR="007750BA">
          <w:rPr>
            <w:noProof/>
            <w:webHidden/>
          </w:rPr>
        </w:r>
        <w:r w:rsidR="007750BA">
          <w:rPr>
            <w:noProof/>
            <w:webHidden/>
          </w:rPr>
          <w:fldChar w:fldCharType="separate"/>
        </w:r>
        <w:r w:rsidR="007750BA">
          <w:rPr>
            <w:noProof/>
            <w:webHidden/>
          </w:rPr>
          <w:t>1</w:t>
        </w:r>
        <w:r w:rsidR="007750BA">
          <w:rPr>
            <w:noProof/>
            <w:webHidden/>
          </w:rPr>
          <w:fldChar w:fldCharType="end"/>
        </w:r>
      </w:hyperlink>
    </w:p>
    <w:p w14:paraId="44DE08D9" w14:textId="30D98D03" w:rsidR="007750BA" w:rsidRDefault="006F5730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val="en-IN" w:eastAsia="en-IN"/>
        </w:rPr>
      </w:pPr>
      <w:hyperlink w:anchor="_Toc73033003" w:history="1">
        <w:r w:rsidR="007750BA" w:rsidRPr="00106D4A">
          <w:rPr>
            <w:rStyle w:val="Hyperlink"/>
          </w:rPr>
          <w:t>1.</w:t>
        </w:r>
        <w:r w:rsidR="007750BA">
          <w:rPr>
            <w:rFonts w:asciiTheme="minorHAnsi" w:eastAsiaTheme="minorEastAsia" w:hAnsiTheme="minorHAnsi" w:cstheme="minorBidi"/>
            <w:bCs w:val="0"/>
            <w:iCs w:val="0"/>
            <w:szCs w:val="22"/>
            <w:lang w:val="en-IN" w:eastAsia="en-IN"/>
          </w:rPr>
          <w:tab/>
        </w:r>
        <w:r w:rsidR="007750BA" w:rsidRPr="00106D4A">
          <w:rPr>
            <w:rStyle w:val="Hyperlink"/>
          </w:rPr>
          <w:t>Purpose</w:t>
        </w:r>
        <w:r w:rsidR="007750BA">
          <w:rPr>
            <w:webHidden/>
          </w:rPr>
          <w:tab/>
        </w:r>
        <w:r w:rsidR="007750BA">
          <w:rPr>
            <w:webHidden/>
          </w:rPr>
          <w:fldChar w:fldCharType="begin"/>
        </w:r>
        <w:r w:rsidR="007750BA">
          <w:rPr>
            <w:webHidden/>
          </w:rPr>
          <w:instrText xml:space="preserve"> PAGEREF _Toc73033003 \h </w:instrText>
        </w:r>
        <w:r w:rsidR="007750BA">
          <w:rPr>
            <w:webHidden/>
          </w:rPr>
        </w:r>
        <w:r w:rsidR="007750BA">
          <w:rPr>
            <w:webHidden/>
          </w:rPr>
          <w:fldChar w:fldCharType="separate"/>
        </w:r>
        <w:r w:rsidR="007750BA">
          <w:rPr>
            <w:webHidden/>
          </w:rPr>
          <w:t>3</w:t>
        </w:r>
        <w:r w:rsidR="007750BA">
          <w:rPr>
            <w:webHidden/>
          </w:rPr>
          <w:fldChar w:fldCharType="end"/>
        </w:r>
      </w:hyperlink>
    </w:p>
    <w:p w14:paraId="15063D63" w14:textId="3021B04D" w:rsidR="007750BA" w:rsidRDefault="006F5730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val="en-IN" w:eastAsia="en-IN"/>
        </w:rPr>
      </w:pPr>
      <w:hyperlink w:anchor="_Toc73033004" w:history="1">
        <w:r w:rsidR="007750BA" w:rsidRPr="00106D4A">
          <w:rPr>
            <w:rStyle w:val="Hyperlink"/>
          </w:rPr>
          <w:t>2.</w:t>
        </w:r>
        <w:r w:rsidR="007750BA">
          <w:rPr>
            <w:rFonts w:asciiTheme="minorHAnsi" w:eastAsiaTheme="minorEastAsia" w:hAnsiTheme="minorHAnsi" w:cstheme="minorBidi"/>
            <w:bCs w:val="0"/>
            <w:iCs w:val="0"/>
            <w:szCs w:val="22"/>
            <w:lang w:val="en-IN" w:eastAsia="en-IN"/>
          </w:rPr>
          <w:tab/>
        </w:r>
        <w:r w:rsidR="007750BA" w:rsidRPr="00106D4A">
          <w:rPr>
            <w:rStyle w:val="Hyperlink"/>
          </w:rPr>
          <w:t>Summary of Business Requirements</w:t>
        </w:r>
        <w:r w:rsidR="007750BA">
          <w:rPr>
            <w:webHidden/>
          </w:rPr>
          <w:tab/>
        </w:r>
        <w:r w:rsidR="007750BA">
          <w:rPr>
            <w:webHidden/>
          </w:rPr>
          <w:fldChar w:fldCharType="begin"/>
        </w:r>
        <w:r w:rsidR="007750BA">
          <w:rPr>
            <w:webHidden/>
          </w:rPr>
          <w:instrText xml:space="preserve"> PAGEREF _Toc73033004 \h </w:instrText>
        </w:r>
        <w:r w:rsidR="007750BA">
          <w:rPr>
            <w:webHidden/>
          </w:rPr>
        </w:r>
        <w:r w:rsidR="007750BA">
          <w:rPr>
            <w:webHidden/>
          </w:rPr>
          <w:fldChar w:fldCharType="separate"/>
        </w:r>
        <w:r w:rsidR="007750BA">
          <w:rPr>
            <w:webHidden/>
          </w:rPr>
          <w:t>3</w:t>
        </w:r>
        <w:r w:rsidR="007750BA">
          <w:rPr>
            <w:webHidden/>
          </w:rPr>
          <w:fldChar w:fldCharType="end"/>
        </w:r>
      </w:hyperlink>
    </w:p>
    <w:p w14:paraId="2B6DAD32" w14:textId="4A914820" w:rsidR="007750BA" w:rsidRDefault="006F5730">
      <w:pPr>
        <w:pStyle w:val="TOC2"/>
        <w:rPr>
          <w:rFonts w:asciiTheme="minorHAnsi" w:eastAsiaTheme="minorEastAsia" w:hAnsiTheme="minorHAnsi" w:cstheme="minorBidi"/>
          <w:bCs w:val="0"/>
          <w:noProof/>
          <w:lang w:val="en-IN" w:eastAsia="en-IN"/>
        </w:rPr>
      </w:pPr>
      <w:hyperlink w:anchor="_Toc73033005" w:history="1">
        <w:r w:rsidR="007750BA" w:rsidRPr="00106D4A">
          <w:rPr>
            <w:rStyle w:val="Hyperlink"/>
            <w:rFonts w:ascii="SymbolMT" w:eastAsia="SymbolMT" w:hAnsi="Times New Roman" w:cs="SymbolMT"/>
            <w:noProof/>
            <w:lang w:val="en-IN" w:eastAsia="en-GB"/>
          </w:rPr>
          <w:t xml:space="preserve"> </w:t>
        </w:r>
        <w:r w:rsidR="007750BA" w:rsidRPr="00106D4A">
          <w:rPr>
            <w:rStyle w:val="Hyperlink"/>
            <w:rFonts w:ascii="Times New Roman" w:hAnsi="Times New Roman"/>
            <w:noProof/>
            <w:lang w:val="en-IN" w:eastAsia="en-GB"/>
          </w:rPr>
          <w:t>Exception handlings need to be present.</w:t>
        </w:r>
        <w:r w:rsidR="007750BA">
          <w:rPr>
            <w:noProof/>
            <w:webHidden/>
          </w:rPr>
          <w:tab/>
        </w:r>
        <w:r w:rsidR="007750BA">
          <w:rPr>
            <w:noProof/>
            <w:webHidden/>
          </w:rPr>
          <w:fldChar w:fldCharType="begin"/>
        </w:r>
        <w:r w:rsidR="007750BA">
          <w:rPr>
            <w:noProof/>
            <w:webHidden/>
          </w:rPr>
          <w:instrText xml:space="preserve"> PAGEREF _Toc73033005 \h </w:instrText>
        </w:r>
        <w:r w:rsidR="007750BA">
          <w:rPr>
            <w:noProof/>
            <w:webHidden/>
          </w:rPr>
        </w:r>
        <w:r w:rsidR="007750BA">
          <w:rPr>
            <w:noProof/>
            <w:webHidden/>
          </w:rPr>
          <w:fldChar w:fldCharType="separate"/>
        </w:r>
        <w:r w:rsidR="007750BA">
          <w:rPr>
            <w:noProof/>
            <w:webHidden/>
          </w:rPr>
          <w:t>3</w:t>
        </w:r>
        <w:r w:rsidR="007750BA">
          <w:rPr>
            <w:noProof/>
            <w:webHidden/>
          </w:rPr>
          <w:fldChar w:fldCharType="end"/>
        </w:r>
      </w:hyperlink>
    </w:p>
    <w:p w14:paraId="299A33C7" w14:textId="2E0899E0" w:rsidR="007750BA" w:rsidRDefault="006F5730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val="en-IN" w:eastAsia="en-IN"/>
        </w:rPr>
      </w:pPr>
      <w:hyperlink w:anchor="_Toc73033006" w:history="1">
        <w:r w:rsidR="007750BA" w:rsidRPr="00106D4A">
          <w:rPr>
            <w:rStyle w:val="Hyperlink"/>
          </w:rPr>
          <w:t>3.</w:t>
        </w:r>
        <w:r w:rsidR="007750BA">
          <w:rPr>
            <w:rFonts w:asciiTheme="minorHAnsi" w:eastAsiaTheme="minorEastAsia" w:hAnsiTheme="minorHAnsi" w:cstheme="minorBidi"/>
            <w:bCs w:val="0"/>
            <w:iCs w:val="0"/>
            <w:szCs w:val="22"/>
            <w:lang w:val="en-IN" w:eastAsia="en-IN"/>
          </w:rPr>
          <w:tab/>
        </w:r>
        <w:r w:rsidR="007750BA" w:rsidRPr="00106D4A">
          <w:rPr>
            <w:rStyle w:val="Hyperlink"/>
          </w:rPr>
          <w:t>Project Architecture</w:t>
        </w:r>
        <w:r w:rsidR="007750BA">
          <w:rPr>
            <w:webHidden/>
          </w:rPr>
          <w:tab/>
        </w:r>
        <w:r w:rsidR="007750BA">
          <w:rPr>
            <w:webHidden/>
          </w:rPr>
          <w:fldChar w:fldCharType="begin"/>
        </w:r>
        <w:r w:rsidR="007750BA">
          <w:rPr>
            <w:webHidden/>
          </w:rPr>
          <w:instrText xml:space="preserve"> PAGEREF _Toc73033006 \h </w:instrText>
        </w:r>
        <w:r w:rsidR="007750BA">
          <w:rPr>
            <w:webHidden/>
          </w:rPr>
        </w:r>
        <w:r w:rsidR="007750BA">
          <w:rPr>
            <w:webHidden/>
          </w:rPr>
          <w:fldChar w:fldCharType="separate"/>
        </w:r>
        <w:r w:rsidR="007750BA">
          <w:rPr>
            <w:webHidden/>
          </w:rPr>
          <w:t>4</w:t>
        </w:r>
        <w:r w:rsidR="007750BA">
          <w:rPr>
            <w:webHidden/>
          </w:rPr>
          <w:fldChar w:fldCharType="end"/>
        </w:r>
      </w:hyperlink>
    </w:p>
    <w:p w14:paraId="1BC12041" w14:textId="69298868" w:rsidR="007750BA" w:rsidRDefault="006F5730">
      <w:pPr>
        <w:pStyle w:val="TOC1"/>
        <w:rPr>
          <w:rFonts w:asciiTheme="minorHAnsi" w:eastAsiaTheme="minorEastAsia" w:hAnsiTheme="minorHAnsi" w:cstheme="minorBidi"/>
          <w:bCs w:val="0"/>
          <w:iCs w:val="0"/>
          <w:szCs w:val="22"/>
          <w:lang w:val="en-IN" w:eastAsia="en-IN"/>
        </w:rPr>
      </w:pPr>
      <w:hyperlink w:anchor="_Toc73033007" w:history="1">
        <w:r w:rsidR="007750BA" w:rsidRPr="00106D4A">
          <w:rPr>
            <w:rStyle w:val="Hyperlink"/>
          </w:rPr>
          <w:t>4.</w:t>
        </w:r>
        <w:r w:rsidR="007750BA">
          <w:rPr>
            <w:rFonts w:asciiTheme="minorHAnsi" w:eastAsiaTheme="minorEastAsia" w:hAnsiTheme="minorHAnsi" w:cstheme="minorBidi"/>
            <w:bCs w:val="0"/>
            <w:iCs w:val="0"/>
            <w:szCs w:val="22"/>
            <w:lang w:val="en-IN" w:eastAsia="en-IN"/>
          </w:rPr>
          <w:tab/>
        </w:r>
        <w:r w:rsidR="007750BA" w:rsidRPr="00106D4A">
          <w:rPr>
            <w:rStyle w:val="Hyperlink"/>
          </w:rPr>
          <w:t>Installation Instructions</w:t>
        </w:r>
        <w:r w:rsidR="007750BA">
          <w:rPr>
            <w:webHidden/>
          </w:rPr>
          <w:tab/>
        </w:r>
        <w:r w:rsidR="007750BA">
          <w:rPr>
            <w:webHidden/>
          </w:rPr>
          <w:fldChar w:fldCharType="begin"/>
        </w:r>
        <w:r w:rsidR="007750BA">
          <w:rPr>
            <w:webHidden/>
          </w:rPr>
          <w:instrText xml:space="preserve"> PAGEREF _Toc73033007 \h </w:instrText>
        </w:r>
        <w:r w:rsidR="007750BA">
          <w:rPr>
            <w:webHidden/>
          </w:rPr>
        </w:r>
        <w:r w:rsidR="007750BA">
          <w:rPr>
            <w:webHidden/>
          </w:rPr>
          <w:fldChar w:fldCharType="separate"/>
        </w:r>
        <w:r w:rsidR="007750BA">
          <w:rPr>
            <w:webHidden/>
          </w:rPr>
          <w:t>5</w:t>
        </w:r>
        <w:r w:rsidR="007750BA">
          <w:rPr>
            <w:webHidden/>
          </w:rPr>
          <w:fldChar w:fldCharType="end"/>
        </w:r>
      </w:hyperlink>
    </w:p>
    <w:p w14:paraId="1C783FB0" w14:textId="5AFF119D" w:rsidR="00167266" w:rsidRDefault="009E7FE1" w:rsidP="00AE2D92">
      <w:r>
        <w:fldChar w:fldCharType="end"/>
      </w:r>
      <w:bookmarkEnd w:id="2"/>
      <w:bookmarkEnd w:id="3"/>
      <w:bookmarkEnd w:id="4"/>
    </w:p>
    <w:p w14:paraId="4C2FF417" w14:textId="77777777" w:rsidR="00036C96" w:rsidRDefault="00167266" w:rsidP="00167266">
      <w:r>
        <w:br w:type="page"/>
      </w:r>
    </w:p>
    <w:p w14:paraId="66B3F630" w14:textId="77777777" w:rsidR="001F7E8D" w:rsidRDefault="000C57C6" w:rsidP="00036C96">
      <w:pPr>
        <w:pStyle w:val="Heading1"/>
        <w:ind w:left="360"/>
      </w:pPr>
      <w:bookmarkStart w:id="6" w:name="_Toc73033003"/>
      <w:bookmarkStart w:id="7" w:name="_Toc527953323"/>
      <w:bookmarkStart w:id="8" w:name="_Toc67755745"/>
      <w:bookmarkEnd w:id="5"/>
      <w:r>
        <w:lastRenderedPageBreak/>
        <w:t>P</w:t>
      </w:r>
      <w:r w:rsidR="00AE2D92" w:rsidRPr="00036C96">
        <w:t>urpose</w:t>
      </w:r>
      <w:bookmarkEnd w:id="6"/>
    </w:p>
    <w:p w14:paraId="20F8757E" w14:textId="77777777" w:rsidR="00AE2D92" w:rsidRPr="00C272BE" w:rsidRDefault="00AE2D92" w:rsidP="00AE2D92">
      <w:pPr>
        <w:pStyle w:val="BodyText1"/>
        <w:spacing w:after="120" w:line="276" w:lineRule="auto"/>
        <w:rPr>
          <w:rStyle w:val="StyleCalibri"/>
          <w:szCs w:val="22"/>
        </w:rPr>
      </w:pPr>
      <w:r w:rsidRPr="00C272BE">
        <w:rPr>
          <w:rStyle w:val="StyleCalibri"/>
          <w:szCs w:val="22"/>
        </w:rPr>
        <w:t>The purpose of this document is to summarise</w:t>
      </w:r>
      <w:r>
        <w:rPr>
          <w:rStyle w:val="StyleCalibri"/>
          <w:szCs w:val="22"/>
        </w:rPr>
        <w:t xml:space="preserve"> the </w:t>
      </w:r>
      <w:r w:rsidR="000C57C6">
        <w:rPr>
          <w:rStyle w:val="StyleCalibri"/>
          <w:szCs w:val="22"/>
        </w:rPr>
        <w:t>installation instruction for the system.</w:t>
      </w:r>
    </w:p>
    <w:p w14:paraId="76C02562" w14:textId="77777777" w:rsidR="00073DAD" w:rsidRPr="00E81182" w:rsidRDefault="00932BC3" w:rsidP="00E81182">
      <w:pPr>
        <w:pStyle w:val="Heading1"/>
        <w:ind w:left="180" w:hanging="360"/>
        <w:rPr>
          <w:b w:val="0"/>
          <w:color w:val="000000"/>
        </w:rPr>
      </w:pPr>
      <w:r w:rsidRPr="00E81182">
        <w:rPr>
          <w:b w:val="0"/>
          <w:color w:val="000000"/>
        </w:rPr>
        <w:t xml:space="preserve">  </w:t>
      </w:r>
      <w:bookmarkStart w:id="9" w:name="_Toc73033004"/>
      <w:r w:rsidR="00073DAD" w:rsidRPr="00783547">
        <w:t>Summary of Business Requirements</w:t>
      </w:r>
      <w:bookmarkEnd w:id="9"/>
    </w:p>
    <w:p w14:paraId="446E7C02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333333"/>
          <w:sz w:val="24"/>
          <w:szCs w:val="24"/>
          <w:lang w:val="en-IN" w:eastAsia="en-GB"/>
        </w:rPr>
      </w:pPr>
      <w:bookmarkStart w:id="10" w:name="_Toc527953324"/>
      <w:bookmarkEnd w:id="7"/>
      <w:bookmarkEnd w:id="8"/>
      <w:r>
        <w:rPr>
          <w:rFonts w:ascii="Times New Roman" w:hAnsi="Times New Roman"/>
          <w:b/>
          <w:bCs/>
          <w:color w:val="333333"/>
          <w:sz w:val="24"/>
          <w:szCs w:val="24"/>
          <w:lang w:val="en-IN" w:eastAsia="en-GB"/>
        </w:rPr>
        <w:t>Create a backend solution for Product functionality to be used by Product</w:t>
      </w:r>
    </w:p>
    <w:p w14:paraId="5D983A22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lang w:val="en-IN" w:eastAsia="en-GB"/>
        </w:rPr>
        <w:t>Admin, and perform below actions:</w:t>
      </w:r>
    </w:p>
    <w:p w14:paraId="33FB0949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GB"/>
        </w:rPr>
        <w:t xml:space="preserve">1.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Add a new item to the inventory (The item should require a name, description, and price</w:t>
      </w:r>
    </w:p>
    <w:p w14:paraId="40A014AE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 xml:space="preserve">as basic </w:t>
      </w:r>
      <w:proofErr w:type="spellStart"/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fileds</w:t>
      </w:r>
      <w:proofErr w:type="spellEnd"/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, think of additional information that would be useful)</w:t>
      </w:r>
    </w:p>
    <w:p w14:paraId="584624E9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GB"/>
        </w:rPr>
        <w:t xml:space="preserve">2.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Modify an item in the inventory.</w:t>
      </w:r>
    </w:p>
    <w:p w14:paraId="1602E659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GB"/>
        </w:rPr>
        <w:t xml:space="preserve">3.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Delete an item from the inventory.</w:t>
      </w:r>
    </w:p>
    <w:p w14:paraId="084BA6CC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GB"/>
        </w:rPr>
        <w:t xml:space="preserve">4.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Lists the items in the inventory.</w:t>
      </w:r>
    </w:p>
    <w:p w14:paraId="594A9801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SymbolMT" w:eastAsia="SymbolMT" w:hAnsi="Times New Roman" w:cs="SymbolMT" w:hint="eastAsia"/>
          <w:color w:val="000000"/>
          <w:sz w:val="20"/>
          <w:szCs w:val="20"/>
          <w:lang w:val="en-IN" w:eastAsia="en-GB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val="en-IN" w:eastAsia="en-GB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Use a relational (SQL Server / MSSQL / Postgres) database and any ORM you feel</w:t>
      </w:r>
    </w:p>
    <w:p w14:paraId="1DB64B89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comfortable with for any persistent data storage needs. All of the functions of</w:t>
      </w:r>
    </w:p>
    <w:p w14:paraId="757C9332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 xml:space="preserve">the backend </w:t>
      </w:r>
      <w:proofErr w:type="gramStart"/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need</w:t>
      </w:r>
      <w:proofErr w:type="gramEnd"/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 xml:space="preserve"> to be served by an API </w:t>
      </w:r>
      <w:r>
        <w:rPr>
          <w:rFonts w:ascii="TimesNewRomanPSMT" w:hAnsi="TimesNewRomanPSMT" w:cs="TimesNewRomanPSMT"/>
          <w:color w:val="333333"/>
          <w:sz w:val="24"/>
          <w:szCs w:val="24"/>
          <w:lang w:val="en-IN" w:eastAsia="en-GB"/>
        </w:rPr>
        <w:t xml:space="preserve">call and the store’s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inventory should be persisted</w:t>
      </w:r>
    </w:p>
    <w:p w14:paraId="4727C97E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across restarts of the backend process.</w:t>
      </w:r>
    </w:p>
    <w:p w14:paraId="5C69C901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SymbolMT" w:eastAsia="SymbolMT" w:hAnsi="Times New Roman" w:cs="SymbolMT" w:hint="eastAsia"/>
          <w:color w:val="000000"/>
          <w:sz w:val="20"/>
          <w:szCs w:val="20"/>
          <w:lang w:val="en-IN" w:eastAsia="en-GB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val="en-IN" w:eastAsia="en-GB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All API calls should be asynchronous.</w:t>
      </w:r>
    </w:p>
    <w:p w14:paraId="61510A39" w14:textId="77777777" w:rsidR="007911B3" w:rsidRDefault="007911B3" w:rsidP="007911B3">
      <w:pPr>
        <w:autoSpaceDE w:val="0"/>
        <w:autoSpaceDN w:val="0"/>
        <w:adjustRightInd w:val="0"/>
        <w:spacing w:after="0"/>
        <w:rPr>
          <w:rFonts w:ascii="Times New Roman" w:hAnsi="Times New Roman"/>
          <w:color w:val="333333"/>
          <w:sz w:val="24"/>
          <w:szCs w:val="24"/>
          <w:lang w:val="en-IN" w:eastAsia="en-GB"/>
        </w:rPr>
      </w:pPr>
      <w:r>
        <w:rPr>
          <w:rFonts w:ascii="SymbolMT" w:eastAsia="SymbolMT" w:hAnsi="Times New Roman" w:cs="SymbolMT" w:hint="eastAsia"/>
          <w:color w:val="000000"/>
          <w:sz w:val="20"/>
          <w:szCs w:val="20"/>
          <w:lang w:val="en-IN" w:eastAsia="en-GB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val="en-IN" w:eastAsia="en-GB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lang w:val="en-IN" w:eastAsia="en-GB"/>
        </w:rPr>
        <w:t>Include data validations as and when needed.</w:t>
      </w:r>
    </w:p>
    <w:p w14:paraId="674E8A08" w14:textId="7D0204E5" w:rsidR="00AA73F3" w:rsidRDefault="007911B3" w:rsidP="007911B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11" w:name="_Toc73032950"/>
      <w:bookmarkStart w:id="12" w:name="_Toc73033005"/>
      <w:r>
        <w:rPr>
          <w:rFonts w:ascii="SymbolMT" w:eastAsia="SymbolMT" w:hAnsi="Times New Roman" w:cs="SymbolMT" w:hint="eastAsia"/>
          <w:color w:val="000000"/>
          <w:sz w:val="20"/>
          <w:szCs w:val="20"/>
          <w:lang w:val="en-IN" w:eastAsia="en-GB"/>
        </w:rPr>
        <w:t></w:t>
      </w:r>
      <w:r>
        <w:rPr>
          <w:rFonts w:ascii="SymbolMT" w:eastAsia="SymbolMT" w:hAnsi="Times New Roman" w:cs="SymbolMT"/>
          <w:color w:val="000000"/>
          <w:sz w:val="20"/>
          <w:szCs w:val="20"/>
          <w:lang w:val="en-IN" w:eastAsia="en-GB"/>
        </w:rPr>
        <w:t xml:space="preserve"> </w:t>
      </w:r>
      <w:r>
        <w:rPr>
          <w:rFonts w:ascii="Times New Roman" w:hAnsi="Times New Roman"/>
          <w:color w:val="333333"/>
          <w:lang w:val="en-IN" w:eastAsia="en-GB"/>
        </w:rPr>
        <w:t>Exception handlings need to be present.</w:t>
      </w:r>
      <w:bookmarkEnd w:id="11"/>
      <w:bookmarkEnd w:id="12"/>
    </w:p>
    <w:p w14:paraId="78D0C2A9" w14:textId="77777777" w:rsidR="007750BA" w:rsidRDefault="00792919" w:rsidP="00692B82">
      <w:pPr>
        <w:pStyle w:val="Heading1"/>
      </w:pPr>
      <w:bookmarkStart w:id="13" w:name="_Toc403514121"/>
      <w:bookmarkStart w:id="14" w:name="_Toc403514122"/>
      <w:bookmarkStart w:id="15" w:name="_Toc403514123"/>
      <w:bookmarkStart w:id="16" w:name="_Toc403514124"/>
      <w:bookmarkStart w:id="17" w:name="_Toc403514125"/>
      <w:bookmarkStart w:id="18" w:name="_Toc403514126"/>
      <w:bookmarkEnd w:id="13"/>
      <w:bookmarkEnd w:id="14"/>
      <w:bookmarkEnd w:id="15"/>
      <w:bookmarkEnd w:id="16"/>
      <w:bookmarkEnd w:id="17"/>
      <w:bookmarkEnd w:id="18"/>
      <w:r w:rsidRPr="00692B82">
        <w:br w:type="page"/>
      </w:r>
      <w:bookmarkEnd w:id="10"/>
    </w:p>
    <w:p w14:paraId="1F46AD43" w14:textId="783F47B6" w:rsidR="007750BA" w:rsidRDefault="007750BA" w:rsidP="00851CB9">
      <w:pPr>
        <w:pStyle w:val="Heading1"/>
        <w:numPr>
          <w:ilvl w:val="0"/>
          <w:numId w:val="83"/>
        </w:numPr>
        <w:ind w:right="54"/>
        <w:jc w:val="both"/>
      </w:pPr>
      <w:bookmarkStart w:id="19" w:name="_Toc73033006"/>
      <w:r w:rsidRPr="000E1853">
        <w:lastRenderedPageBreak/>
        <w:t>Project Arch</w:t>
      </w:r>
      <w:r>
        <w:t>i</w:t>
      </w:r>
      <w:r w:rsidRPr="000E1853">
        <w:t>tecture</w:t>
      </w:r>
      <w:bookmarkEnd w:id="19"/>
    </w:p>
    <w:p w14:paraId="7571AC78" w14:textId="77777777" w:rsidR="007750BA" w:rsidRDefault="007750BA" w:rsidP="007750BA">
      <w:pPr>
        <w:ind w:left="720"/>
      </w:pPr>
      <w:r>
        <w:t xml:space="preserve"> Technologies</w:t>
      </w:r>
    </w:p>
    <w:p w14:paraId="24F25C39" w14:textId="18FE9C2A" w:rsidR="007750BA" w:rsidRDefault="007750BA" w:rsidP="007750BA">
      <w:pPr>
        <w:numPr>
          <w:ilvl w:val="0"/>
          <w:numId w:val="81"/>
        </w:numPr>
        <w:ind w:left="1080"/>
      </w:pPr>
      <w:r>
        <w:t>Visual Studio 2019</w:t>
      </w:r>
    </w:p>
    <w:p w14:paraId="00C8CE74" w14:textId="54750AEC" w:rsidR="007750BA" w:rsidRDefault="007750BA" w:rsidP="007750BA">
      <w:pPr>
        <w:numPr>
          <w:ilvl w:val="0"/>
          <w:numId w:val="81"/>
        </w:numPr>
        <w:ind w:left="1080"/>
      </w:pPr>
      <w:proofErr w:type="spellStart"/>
      <w:r>
        <w:t>Sql</w:t>
      </w:r>
      <w:proofErr w:type="spellEnd"/>
      <w:r>
        <w:t xml:space="preserve"> Server Express 2019</w:t>
      </w:r>
    </w:p>
    <w:p w14:paraId="2930E5B7" w14:textId="7518BFCA" w:rsidR="007750BA" w:rsidRDefault="007750BA" w:rsidP="007750BA">
      <w:pPr>
        <w:numPr>
          <w:ilvl w:val="0"/>
          <w:numId w:val="81"/>
        </w:numPr>
        <w:ind w:left="1080"/>
      </w:pPr>
      <w:r>
        <w:t>Entity Framework</w:t>
      </w:r>
    </w:p>
    <w:p w14:paraId="7A3811DB" w14:textId="77777777" w:rsidR="007750BA" w:rsidRPr="0043006C" w:rsidRDefault="007750BA" w:rsidP="007750BA">
      <w:pPr>
        <w:ind w:left="720"/>
        <w:rPr>
          <w:b/>
        </w:rPr>
      </w:pPr>
      <w:r w:rsidRPr="0043006C">
        <w:rPr>
          <w:b/>
        </w:rPr>
        <w:t>Logging and Exception Handling</w:t>
      </w:r>
    </w:p>
    <w:p w14:paraId="5411F428" w14:textId="762713EC" w:rsidR="007750BA" w:rsidRDefault="007750BA" w:rsidP="007750BA">
      <w:pPr>
        <w:ind w:left="720"/>
      </w:pPr>
      <w:r>
        <w:t>Exception Handling – Global exception handling has been provided and on error Log will be created at application “Logs” folder.</w:t>
      </w:r>
    </w:p>
    <w:p w14:paraId="12808337" w14:textId="00DE95D7" w:rsidR="00CA12CA" w:rsidRDefault="00CA12CA" w:rsidP="007750BA">
      <w:pPr>
        <w:ind w:left="720"/>
      </w:pPr>
      <w:r>
        <w:t xml:space="preserve">Logging has been implemented using </w:t>
      </w:r>
      <w:r w:rsidRPr="00CA12CA">
        <w:rPr>
          <w:b/>
          <w:bCs/>
        </w:rPr>
        <w:t>Log4Net</w:t>
      </w:r>
    </w:p>
    <w:p w14:paraId="4FD092D9" w14:textId="77777777" w:rsidR="007750BA" w:rsidRDefault="007750BA" w:rsidP="007750BA">
      <w:pPr>
        <w:ind w:left="720"/>
      </w:pPr>
      <w:r>
        <w:t xml:space="preserve">Database – </w:t>
      </w:r>
    </w:p>
    <w:p w14:paraId="0F9E7364" w14:textId="77777777" w:rsidR="007750BA" w:rsidRDefault="007750BA" w:rsidP="007750BA">
      <w:pPr>
        <w:ind w:left="720"/>
      </w:pPr>
      <w:r>
        <w:t>Database Context has been provided through Entity Framework and entities has been generated using Poco generator and extended to be used between different layers.</w:t>
      </w:r>
    </w:p>
    <w:p w14:paraId="4CBD6DAA" w14:textId="0D7ED32E" w:rsidR="007750BA" w:rsidRPr="0043006C" w:rsidRDefault="007750BA" w:rsidP="007750BA">
      <w:pPr>
        <w:ind w:left="720"/>
      </w:pPr>
      <w:r>
        <w:t xml:space="preserve">Database Context has been implemented using tradition </w:t>
      </w:r>
      <w:proofErr w:type="spellStart"/>
      <w:r>
        <w:t>SqlCli</w:t>
      </w:r>
      <w:r w:rsidR="00725A7B">
        <w:t>ent</w:t>
      </w:r>
      <w:proofErr w:type="spellEnd"/>
      <w:r>
        <w:t xml:space="preserve"> components like </w:t>
      </w:r>
      <w:proofErr w:type="spellStart"/>
      <w:r>
        <w:t>SqlDataReader</w:t>
      </w:r>
      <w:proofErr w:type="spellEnd"/>
      <w:r>
        <w:t xml:space="preserve"> and </w:t>
      </w:r>
      <w:proofErr w:type="spellStart"/>
      <w:r>
        <w:t>SqlCommand</w:t>
      </w:r>
      <w:proofErr w:type="spellEnd"/>
    </w:p>
    <w:p w14:paraId="1A24DE4A" w14:textId="77777777" w:rsidR="007750BA" w:rsidRDefault="007750BA" w:rsidP="007750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DC7F9" wp14:editId="05FD6856">
                <wp:simplePos x="0" y="0"/>
                <wp:positionH relativeFrom="column">
                  <wp:posOffset>171450</wp:posOffset>
                </wp:positionH>
                <wp:positionV relativeFrom="paragraph">
                  <wp:posOffset>27940</wp:posOffset>
                </wp:positionV>
                <wp:extent cx="6238875" cy="2781300"/>
                <wp:effectExtent l="9525" t="5080" r="9525" b="13970"/>
                <wp:wrapNone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255DE" id="Rectangle 68" o:spid="_x0000_s1026" style="position:absolute;margin-left:13.5pt;margin-top:2.2pt;width:491.2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" strokecolor="#8db3e2 [1311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86CA7" wp14:editId="238D3277">
                <wp:simplePos x="0" y="0"/>
                <wp:positionH relativeFrom="column">
                  <wp:posOffset>2495550</wp:posOffset>
                </wp:positionH>
                <wp:positionV relativeFrom="paragraph">
                  <wp:posOffset>998220</wp:posOffset>
                </wp:positionV>
                <wp:extent cx="847725" cy="0"/>
                <wp:effectExtent l="9525" t="13335" r="9525" b="5715"/>
                <wp:wrapNone/>
                <wp:docPr id="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E6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196.5pt;margin-top:78.6pt;width:66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"/>
            </w:pict>
          </mc:Fallback>
        </mc:AlternateContent>
      </w:r>
    </w:p>
    <w:p w14:paraId="137073F5" w14:textId="77777777" w:rsidR="007750BA" w:rsidRPr="007E654D" w:rsidRDefault="007750BA" w:rsidP="007750BA"/>
    <w:p w14:paraId="5C1D44E2" w14:textId="77777777" w:rsidR="007750BA" w:rsidRPr="007E654D" w:rsidRDefault="007750BA" w:rsidP="007750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5B301" wp14:editId="73411AE8">
                <wp:simplePos x="0" y="0"/>
                <wp:positionH relativeFrom="column">
                  <wp:posOffset>1905000</wp:posOffset>
                </wp:positionH>
                <wp:positionV relativeFrom="paragraph">
                  <wp:posOffset>66675</wp:posOffset>
                </wp:positionV>
                <wp:extent cx="2076450" cy="590550"/>
                <wp:effectExtent l="9525" t="13335" r="9525" b="5715"/>
                <wp:wrapNone/>
                <wp:docPr id="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C6A8A" w14:textId="77777777" w:rsidR="007750BA" w:rsidRPr="007750BA" w:rsidRDefault="007750BA" w:rsidP="00775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Application (Not part of the requirement)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5B301" id="Rectangle 61" o:spid="_x0000_s1026" style="position:absolute;margin-left:150pt;margin-top:5.25pt;width:163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" fillcolor="#8db3e2 [1311]">
                <v:textbox>
                  <w:txbxContent>
                    <w:p w14:paraId="0CEC6A8A" w14:textId="77777777" w:rsidR="007750BA" w:rsidRPr="007750BA" w:rsidRDefault="007750BA" w:rsidP="007750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Application (Not part of the requirement)</w:t>
                      </w:r>
                    </w:p>
                  </w:txbxContent>
                </v:textbox>
              </v:rect>
            </w:pict>
          </mc:Fallback>
        </mc:AlternateContent>
      </w:r>
    </w:p>
    <w:p w14:paraId="69E88BDC" w14:textId="77777777" w:rsidR="007750BA" w:rsidRPr="007E654D" w:rsidRDefault="007750BA" w:rsidP="007750BA"/>
    <w:p w14:paraId="194A5722" w14:textId="77777777" w:rsidR="007750BA" w:rsidRPr="007E654D" w:rsidRDefault="007750BA" w:rsidP="007750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225B4" wp14:editId="045D21C4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</wp:posOffset>
                </wp:positionV>
                <wp:extent cx="9525" cy="276225"/>
                <wp:effectExtent l="47625" t="13335" r="57150" b="24765"/>
                <wp:wrapNone/>
                <wp:docPr id="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951C5" id="AutoShape 66" o:spid="_x0000_s1026" type="#_x0000_t32" style="position:absolute;margin-left:231pt;margin-top:15.9pt;width: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">
                <v:stroke endarrow="block"/>
              </v:shape>
            </w:pict>
          </mc:Fallback>
        </mc:AlternateContent>
      </w:r>
    </w:p>
    <w:p w14:paraId="53FD6F85" w14:textId="77777777" w:rsidR="007750BA" w:rsidRPr="007E654D" w:rsidRDefault="007750BA" w:rsidP="007750BA"/>
    <w:p w14:paraId="3CAC15B0" w14:textId="77777777" w:rsidR="007750BA" w:rsidRPr="007E654D" w:rsidRDefault="007750BA" w:rsidP="007750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51899" wp14:editId="06ED687F">
                <wp:simplePos x="0" y="0"/>
                <wp:positionH relativeFrom="column">
                  <wp:posOffset>1933575</wp:posOffset>
                </wp:positionH>
                <wp:positionV relativeFrom="paragraph">
                  <wp:posOffset>22860</wp:posOffset>
                </wp:positionV>
                <wp:extent cx="2076450" cy="1171575"/>
                <wp:effectExtent l="9525" t="13335" r="9525" b="5715"/>
                <wp:wrapNone/>
                <wp:docPr id="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171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FE960" w14:textId="77777777" w:rsidR="007750BA" w:rsidRDefault="007750BA" w:rsidP="007750BA">
                            <w:pPr>
                              <w:jc w:val="center"/>
                            </w:pPr>
                            <w:proofErr w:type="spellStart"/>
                            <w:r>
                              <w:t>ShopBridge.Service</w:t>
                            </w:r>
                            <w:proofErr w:type="spellEnd"/>
                          </w:p>
                          <w:p w14:paraId="3168FF63" w14:textId="77777777" w:rsidR="007750BA" w:rsidRDefault="007750BA" w:rsidP="007750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51899" id="Rectangle 62" o:spid="_x0000_s1027" style="position:absolute;margin-left:152.25pt;margin-top:1.8pt;width:163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" fillcolor="#c6d9f1 [671]">
                <v:textbox>
                  <w:txbxContent>
                    <w:p w14:paraId="64BFE960" w14:textId="77777777" w:rsidR="007750BA" w:rsidRDefault="007750BA" w:rsidP="007750BA">
                      <w:pPr>
                        <w:jc w:val="center"/>
                      </w:pPr>
                      <w:proofErr w:type="spellStart"/>
                      <w:r>
                        <w:t>ShopBridge.Service</w:t>
                      </w:r>
                      <w:proofErr w:type="spellEnd"/>
                    </w:p>
                    <w:p w14:paraId="3168FF63" w14:textId="77777777" w:rsidR="007750BA" w:rsidRDefault="007750BA" w:rsidP="007750BA"/>
                  </w:txbxContent>
                </v:textbox>
              </v:rect>
            </w:pict>
          </mc:Fallback>
        </mc:AlternateContent>
      </w:r>
    </w:p>
    <w:p w14:paraId="30C8C8A5" w14:textId="77777777" w:rsidR="007750BA" w:rsidRPr="007E654D" w:rsidRDefault="007750BA" w:rsidP="007750B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E8B7A" wp14:editId="7AC9C220">
                <wp:simplePos x="0" y="0"/>
                <wp:positionH relativeFrom="column">
                  <wp:posOffset>2181225</wp:posOffset>
                </wp:positionH>
                <wp:positionV relativeFrom="paragraph">
                  <wp:posOffset>166370</wp:posOffset>
                </wp:positionV>
                <wp:extent cx="1609725" cy="533400"/>
                <wp:effectExtent l="9525" t="13335" r="9525" b="5715"/>
                <wp:wrapNone/>
                <wp:docPr id="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47F1" w14:textId="77777777" w:rsidR="007750BA" w:rsidRDefault="007750BA" w:rsidP="007750BA">
                            <w:pPr>
                              <w:jc w:val="center"/>
                            </w:pPr>
                            <w:proofErr w:type="gramStart"/>
                            <w:r>
                              <w:t>DAL(</w:t>
                            </w:r>
                            <w:proofErr w:type="gramEnd"/>
                            <w:r>
                              <w:t>Entity Framework) and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E8B7A" id="Rectangle 64" o:spid="_x0000_s1028" style="position:absolute;margin-left:171.75pt;margin-top:13.1pt;width:126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" fillcolor="#fde9d9 [665]">
                <v:textbox>
                  <w:txbxContent>
                    <w:p w14:paraId="241A47F1" w14:textId="77777777" w:rsidR="007750BA" w:rsidRDefault="007750BA" w:rsidP="007750BA">
                      <w:pPr>
                        <w:jc w:val="center"/>
                      </w:pPr>
                      <w:proofErr w:type="gramStart"/>
                      <w:r>
                        <w:t>DAL(</w:t>
                      </w:r>
                      <w:proofErr w:type="gramEnd"/>
                      <w:r>
                        <w:t>Entity Framework) and 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21C63544" w14:textId="77777777" w:rsidR="007750BA" w:rsidRPr="007E654D" w:rsidRDefault="007750BA" w:rsidP="007750BA"/>
    <w:p w14:paraId="4BF62494" w14:textId="77777777" w:rsidR="007750BA" w:rsidRPr="007E654D" w:rsidRDefault="007750BA" w:rsidP="007750BA"/>
    <w:p w14:paraId="3CE6286B" w14:textId="77777777" w:rsidR="007750BA" w:rsidRPr="007E654D" w:rsidRDefault="007750BA" w:rsidP="007750BA"/>
    <w:p w14:paraId="64A964DD" w14:textId="77777777" w:rsidR="007750BA" w:rsidRPr="007E654D" w:rsidRDefault="007750BA" w:rsidP="007750BA"/>
    <w:p w14:paraId="518F63E0" w14:textId="77777777" w:rsidR="007750BA" w:rsidRPr="007E654D" w:rsidRDefault="007750BA" w:rsidP="007750BA"/>
    <w:p w14:paraId="04F7704E" w14:textId="77777777" w:rsidR="007750BA" w:rsidRPr="007E654D" w:rsidRDefault="007750BA" w:rsidP="007750BA"/>
    <w:p w14:paraId="239C1157" w14:textId="77777777" w:rsidR="007750BA" w:rsidRDefault="007750BA" w:rsidP="007750BA"/>
    <w:p w14:paraId="35520881" w14:textId="77777777" w:rsidR="007750BA" w:rsidRDefault="007750BA" w:rsidP="007750BA"/>
    <w:p w14:paraId="4B124633" w14:textId="271D04CC" w:rsidR="006D635B" w:rsidRPr="00692B82" w:rsidRDefault="007750BA" w:rsidP="007750BA">
      <w:pPr>
        <w:pStyle w:val="Heading1"/>
      </w:pPr>
      <w:r>
        <w:br w:type="page"/>
      </w:r>
      <w:bookmarkStart w:id="20" w:name="_Toc73033007"/>
      <w:r w:rsidR="000C37CF" w:rsidRPr="00692B82">
        <w:lastRenderedPageBreak/>
        <w:t>Installation Instructions</w:t>
      </w:r>
      <w:bookmarkEnd w:id="20"/>
    </w:p>
    <w:p w14:paraId="171BDE95" w14:textId="5B6914AC" w:rsidR="000C37CF" w:rsidRDefault="000C37CF" w:rsidP="000C37CF">
      <w:r>
        <w:t xml:space="preserve">Source code consists of </w:t>
      </w:r>
      <w:r w:rsidR="007911B3">
        <w:t xml:space="preserve">2 </w:t>
      </w:r>
      <w:r w:rsidR="00B670BC">
        <w:t>Major Project Files</w:t>
      </w:r>
    </w:p>
    <w:p w14:paraId="2336BB9E" w14:textId="6A391344" w:rsidR="00B670BC" w:rsidRDefault="007750BA" w:rsidP="00B670BC">
      <w:pPr>
        <w:numPr>
          <w:ilvl w:val="0"/>
          <w:numId w:val="78"/>
        </w:numPr>
      </w:pPr>
      <w:r>
        <w:rPr>
          <w:b/>
        </w:rPr>
        <w:t xml:space="preserve">UI – </w:t>
      </w:r>
      <w:r w:rsidRPr="007750BA">
        <w:rPr>
          <w:bCs/>
        </w:rPr>
        <w:t xml:space="preserve">As per the requirement this is not included but we can have ASP.net / MVC </w:t>
      </w:r>
      <w:proofErr w:type="spellStart"/>
      <w:r w:rsidRPr="007750BA">
        <w:rPr>
          <w:bCs/>
        </w:rPr>
        <w:t>Appliation</w:t>
      </w:r>
      <w:proofErr w:type="spellEnd"/>
      <w:r w:rsidRPr="007750BA">
        <w:rPr>
          <w:bCs/>
        </w:rPr>
        <w:t xml:space="preserve">/ Console/Windows/WPF application. It will call </w:t>
      </w:r>
      <w:proofErr w:type="spellStart"/>
      <w:r w:rsidRPr="007750BA">
        <w:rPr>
          <w:bCs/>
        </w:rPr>
        <w:t>ShopBridge.Service</w:t>
      </w:r>
      <w:proofErr w:type="spellEnd"/>
      <w:r w:rsidRPr="007750BA">
        <w:rPr>
          <w:bCs/>
        </w:rPr>
        <w:t xml:space="preserve"> </w:t>
      </w:r>
      <w:proofErr w:type="spellStart"/>
      <w:r w:rsidRPr="007750BA">
        <w:rPr>
          <w:bCs/>
        </w:rPr>
        <w:t>APi</w:t>
      </w:r>
      <w:proofErr w:type="spellEnd"/>
      <w:r w:rsidRPr="007750BA">
        <w:rPr>
          <w:bCs/>
        </w:rPr>
        <w:t xml:space="preserve"> to perform Crud Operation.</w:t>
      </w:r>
    </w:p>
    <w:p w14:paraId="05C86CCD" w14:textId="319665CC" w:rsidR="00B670BC" w:rsidRDefault="007911B3" w:rsidP="00B670BC">
      <w:pPr>
        <w:numPr>
          <w:ilvl w:val="0"/>
          <w:numId w:val="78"/>
        </w:numPr>
      </w:pPr>
      <w:proofErr w:type="spellStart"/>
      <w:r>
        <w:rPr>
          <w:b/>
        </w:rPr>
        <w:t>ShopBridge</w:t>
      </w:r>
      <w:r w:rsidR="00B670BC" w:rsidRPr="007E654D">
        <w:rPr>
          <w:b/>
        </w:rPr>
        <w:t>.Service</w:t>
      </w:r>
      <w:proofErr w:type="spellEnd"/>
      <w:r w:rsidR="00B670BC">
        <w:t xml:space="preserve"> </w:t>
      </w:r>
      <w:r w:rsidR="007750BA">
        <w:t>– Rest</w:t>
      </w:r>
      <w:r w:rsidR="00B670BC">
        <w:t xml:space="preserve"> </w:t>
      </w:r>
      <w:r>
        <w:t xml:space="preserve">API </w:t>
      </w:r>
      <w:r w:rsidR="00EF52F9">
        <w:t>Service</w:t>
      </w:r>
      <w:r w:rsidR="00B670BC">
        <w:t xml:space="preserve"> with </w:t>
      </w:r>
      <w:r>
        <w:t xml:space="preserve">CRUD </w:t>
      </w:r>
      <w:r w:rsidR="00B670BC">
        <w:t>DAL Operation</w:t>
      </w:r>
      <w:r>
        <w:t>s</w:t>
      </w:r>
    </w:p>
    <w:p w14:paraId="71CC0724" w14:textId="736D4C0A" w:rsidR="008340F8" w:rsidRDefault="008340F8" w:rsidP="008340F8">
      <w:pPr>
        <w:ind w:left="720"/>
      </w:pPr>
      <w:r>
        <w:rPr>
          <w:b/>
        </w:rPr>
        <w:t xml:space="preserve">Controller </w:t>
      </w:r>
      <w:r w:rsidRPr="008340F8">
        <w:t>-</w:t>
      </w:r>
      <w:r>
        <w:t xml:space="preserve">&gt; </w:t>
      </w:r>
      <w:proofErr w:type="gramStart"/>
      <w:r w:rsidR="00C15C40">
        <w:rPr>
          <w:b/>
          <w:bCs/>
        </w:rPr>
        <w:t>Model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DAL </w:t>
      </w:r>
      <w:r w:rsidR="00C15C40">
        <w:rPr>
          <w:b/>
          <w:bCs/>
        </w:rPr>
        <w:t>Operations</w:t>
      </w:r>
      <w:r>
        <w:rPr>
          <w:b/>
          <w:bCs/>
        </w:rPr>
        <w:t>)</w:t>
      </w:r>
    </w:p>
    <w:p w14:paraId="615223FD" w14:textId="35EA7F69" w:rsidR="00EF52F9" w:rsidRPr="00EF52F9" w:rsidRDefault="00EF52F9" w:rsidP="00EF52F9">
      <w:pPr>
        <w:ind w:left="720"/>
        <w:rPr>
          <w:b/>
          <w:bCs/>
          <w:u w:val="single"/>
        </w:rPr>
      </w:pPr>
      <w:r w:rsidRPr="00EF52F9">
        <w:rPr>
          <w:b/>
          <w:bCs/>
          <w:u w:val="single"/>
        </w:rPr>
        <w:t>Controllers</w:t>
      </w:r>
      <w:r>
        <w:rPr>
          <w:b/>
          <w:bCs/>
          <w:u w:val="single"/>
        </w:rPr>
        <w:t xml:space="preserve"> – API Calls</w:t>
      </w:r>
    </w:p>
    <w:p w14:paraId="5FCA975B" w14:textId="430B0D60" w:rsidR="00EF52F9" w:rsidRDefault="00EF52F9" w:rsidP="00C15C40">
      <w:pPr>
        <w:pStyle w:val="ListParagraph"/>
        <w:numPr>
          <w:ilvl w:val="0"/>
          <w:numId w:val="84"/>
        </w:numPr>
      </w:pPr>
      <w:proofErr w:type="spellStart"/>
      <w:r w:rsidRPr="00C15C40">
        <w:rPr>
          <w:color w:val="1F497D" w:themeColor="text2"/>
        </w:rPr>
        <w:t>InventoryController</w:t>
      </w:r>
      <w:proofErr w:type="spellEnd"/>
      <w:r w:rsidRPr="00C15C40">
        <w:rPr>
          <w:color w:val="1F497D" w:themeColor="text2"/>
        </w:rPr>
        <w:t xml:space="preserve"> </w:t>
      </w:r>
      <w:r>
        <w:t>–</w:t>
      </w:r>
      <w:r w:rsidR="00C15C40">
        <w:t>&gt;</w:t>
      </w:r>
      <w:r>
        <w:t xml:space="preserve"> Controller which calls </w:t>
      </w:r>
      <w:proofErr w:type="spellStart"/>
      <w:r>
        <w:t>InventroyService</w:t>
      </w:r>
      <w:proofErr w:type="spellEnd"/>
      <w:r>
        <w:t xml:space="preserve"> which </w:t>
      </w:r>
      <w:r w:rsidR="007750BA">
        <w:t>performs</w:t>
      </w:r>
      <w:r>
        <w:t xml:space="preserve"> traditional DAL Operation using </w:t>
      </w:r>
      <w:proofErr w:type="spellStart"/>
      <w:r>
        <w:t>DataReader</w:t>
      </w:r>
      <w:proofErr w:type="spellEnd"/>
      <w:r>
        <w:t xml:space="preserve"> and </w:t>
      </w:r>
      <w:proofErr w:type="spellStart"/>
      <w:r>
        <w:t>SqlCommand</w:t>
      </w:r>
      <w:proofErr w:type="spellEnd"/>
    </w:p>
    <w:p w14:paraId="61A48CFE" w14:textId="1A0CEB87" w:rsidR="00EF52F9" w:rsidRDefault="00EF52F9" w:rsidP="00C15C40">
      <w:pPr>
        <w:pStyle w:val="ListParagraph"/>
        <w:numPr>
          <w:ilvl w:val="0"/>
          <w:numId w:val="84"/>
        </w:numPr>
      </w:pPr>
      <w:proofErr w:type="spellStart"/>
      <w:r w:rsidRPr="00C15C40">
        <w:rPr>
          <w:color w:val="1F497D" w:themeColor="text2"/>
        </w:rPr>
        <w:t>InventoryControllerUsingEFF</w:t>
      </w:r>
      <w:proofErr w:type="spellEnd"/>
      <w:r w:rsidRPr="00C15C40">
        <w:rPr>
          <w:color w:val="1F497D" w:themeColor="text2"/>
        </w:rPr>
        <w:t xml:space="preserve"> </w:t>
      </w:r>
      <w:r>
        <w:t>–</w:t>
      </w:r>
      <w:proofErr w:type="gramStart"/>
      <w:r w:rsidR="00C15C40">
        <w:t>&gt;</w:t>
      </w:r>
      <w:r>
        <w:t xml:space="preserve"> </w:t>
      </w:r>
      <w:r w:rsidR="007750BA">
        <w:t xml:space="preserve"> </w:t>
      </w:r>
      <w:r>
        <w:t>Controller</w:t>
      </w:r>
      <w:proofErr w:type="gramEnd"/>
      <w:r>
        <w:t xml:space="preserve"> which calls </w:t>
      </w:r>
      <w:proofErr w:type="spellStart"/>
      <w:r>
        <w:t>InventroyServiceUsingEff</w:t>
      </w:r>
      <w:proofErr w:type="spellEnd"/>
      <w:r>
        <w:t xml:space="preserve"> which </w:t>
      </w:r>
      <w:proofErr w:type="spellStart"/>
      <w:r>
        <w:t>perfroams</w:t>
      </w:r>
      <w:proofErr w:type="spellEnd"/>
      <w:r>
        <w:t xml:space="preserve"> DAL using Entity Framework</w:t>
      </w:r>
    </w:p>
    <w:p w14:paraId="5C137E36" w14:textId="581A3CAA" w:rsidR="00EF52F9" w:rsidRDefault="00EF52F9" w:rsidP="00EF52F9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Model – D</w:t>
      </w:r>
      <w:r w:rsidR="007750BA">
        <w:rPr>
          <w:b/>
          <w:bCs/>
          <w:u w:val="single"/>
        </w:rPr>
        <w:t>AL</w:t>
      </w:r>
      <w:r>
        <w:rPr>
          <w:b/>
          <w:bCs/>
          <w:u w:val="single"/>
        </w:rPr>
        <w:t xml:space="preserve"> Operations</w:t>
      </w:r>
    </w:p>
    <w:p w14:paraId="49F77B86" w14:textId="1E67D129" w:rsidR="00EF52F9" w:rsidRPr="00C15C40" w:rsidRDefault="00EF52F9" w:rsidP="00C15C40">
      <w:pPr>
        <w:pStyle w:val="ListParagraph"/>
        <w:numPr>
          <w:ilvl w:val="0"/>
          <w:numId w:val="85"/>
        </w:numPr>
        <w:rPr>
          <w:color w:val="1F497D" w:themeColor="text2"/>
        </w:rPr>
      </w:pPr>
      <w:proofErr w:type="spellStart"/>
      <w:r w:rsidRPr="00C15C40">
        <w:rPr>
          <w:color w:val="1F497D" w:themeColor="text2"/>
        </w:rPr>
        <w:t>IInventoryService</w:t>
      </w:r>
      <w:proofErr w:type="spellEnd"/>
      <w:r w:rsidRPr="00C15C40">
        <w:rPr>
          <w:color w:val="1F497D" w:themeColor="text2"/>
        </w:rPr>
        <w:t xml:space="preserve"> – Interface for CRUD Operation</w:t>
      </w:r>
    </w:p>
    <w:p w14:paraId="72DDD2A7" w14:textId="7074366E" w:rsidR="00EF52F9" w:rsidRDefault="00EF52F9" w:rsidP="00C15C40">
      <w:pPr>
        <w:pStyle w:val="ListParagraph"/>
        <w:numPr>
          <w:ilvl w:val="0"/>
          <w:numId w:val="85"/>
        </w:numPr>
      </w:pPr>
      <w:proofErr w:type="spellStart"/>
      <w:r w:rsidRPr="00C15C40">
        <w:rPr>
          <w:color w:val="1F497D" w:themeColor="text2"/>
        </w:rPr>
        <w:t>InventoryService</w:t>
      </w:r>
      <w:proofErr w:type="spellEnd"/>
      <w:r>
        <w:t>:</w:t>
      </w:r>
      <w:r w:rsidRPr="00C15C40">
        <w:rPr>
          <w:b/>
          <w:bCs/>
          <w:u w:val="single"/>
        </w:rPr>
        <w:t xml:space="preserve"> </w:t>
      </w:r>
      <w:proofErr w:type="spellStart"/>
      <w:r w:rsidRPr="00C15C40">
        <w:rPr>
          <w:b/>
          <w:bCs/>
          <w:u w:val="single"/>
        </w:rPr>
        <w:t>IInventoryService</w:t>
      </w:r>
      <w:proofErr w:type="spellEnd"/>
      <w:r>
        <w:t xml:space="preserve"> – Service Class for Traditional DAL Operation using </w:t>
      </w:r>
      <w:proofErr w:type="spellStart"/>
      <w:r>
        <w:t>DataReader</w:t>
      </w:r>
      <w:proofErr w:type="spellEnd"/>
      <w:r>
        <w:t xml:space="preserve"> and </w:t>
      </w:r>
      <w:proofErr w:type="spellStart"/>
      <w:r>
        <w:t>SqlCommand</w:t>
      </w:r>
      <w:proofErr w:type="spellEnd"/>
    </w:p>
    <w:p w14:paraId="11148A8A" w14:textId="01962C57" w:rsidR="00EF52F9" w:rsidRDefault="00EF52F9" w:rsidP="00C15C40">
      <w:pPr>
        <w:pStyle w:val="ListParagraph"/>
        <w:numPr>
          <w:ilvl w:val="0"/>
          <w:numId w:val="85"/>
        </w:numPr>
      </w:pPr>
      <w:proofErr w:type="spellStart"/>
      <w:r w:rsidRPr="00C15C40">
        <w:rPr>
          <w:color w:val="1F497D" w:themeColor="text2"/>
        </w:rPr>
        <w:t>InventoryServiceUsingEFF</w:t>
      </w:r>
      <w:proofErr w:type="spellEnd"/>
      <w:r>
        <w:t>:</w:t>
      </w:r>
      <w:r w:rsidRPr="00C15C40">
        <w:rPr>
          <w:b/>
          <w:bCs/>
          <w:u w:val="single"/>
        </w:rPr>
        <w:t xml:space="preserve"> </w:t>
      </w:r>
      <w:proofErr w:type="spellStart"/>
      <w:r w:rsidRPr="00C15C40">
        <w:rPr>
          <w:b/>
          <w:bCs/>
          <w:u w:val="single"/>
        </w:rPr>
        <w:t>IInventoryService</w:t>
      </w:r>
      <w:proofErr w:type="spellEnd"/>
      <w:r w:rsidRPr="00EF52F9">
        <w:t xml:space="preserve"> </w:t>
      </w:r>
      <w:r>
        <w:t>– Controller for DAL using Entity Framework</w:t>
      </w:r>
    </w:p>
    <w:p w14:paraId="792FAC44" w14:textId="4700822E" w:rsidR="007750BA" w:rsidRPr="007750BA" w:rsidRDefault="007750BA" w:rsidP="00EF52F9">
      <w:pPr>
        <w:ind w:left="720"/>
        <w:rPr>
          <w:b/>
          <w:bCs/>
        </w:rPr>
      </w:pPr>
      <w:r w:rsidRPr="007750BA">
        <w:rPr>
          <w:b/>
          <w:bCs/>
          <w:color w:val="1F497D" w:themeColor="text2"/>
        </w:rPr>
        <w:t>Currently DAL and Entities are included in same project but we can have a separate project for these t</w:t>
      </w:r>
      <w:r>
        <w:rPr>
          <w:b/>
          <w:bCs/>
          <w:color w:val="1F497D" w:themeColor="text2"/>
        </w:rPr>
        <w:t>wo</w:t>
      </w:r>
      <w:r w:rsidRPr="007750BA">
        <w:rPr>
          <w:b/>
          <w:bCs/>
          <w:color w:val="1F497D" w:themeColor="text2"/>
        </w:rPr>
        <w:t>.</w:t>
      </w:r>
    </w:p>
    <w:p w14:paraId="55AF1513" w14:textId="3C00D982" w:rsidR="00F128CE" w:rsidRDefault="00F128CE" w:rsidP="00726FD3">
      <w:pPr>
        <w:numPr>
          <w:ilvl w:val="0"/>
          <w:numId w:val="78"/>
        </w:numPr>
      </w:pPr>
      <w:proofErr w:type="spellStart"/>
      <w:r w:rsidRPr="00F128CE">
        <w:rPr>
          <w:b/>
        </w:rPr>
        <w:t>ShopBridgeTests</w:t>
      </w:r>
      <w:proofErr w:type="spellEnd"/>
      <w:r>
        <w:t xml:space="preserve"> </w:t>
      </w:r>
      <w:r w:rsidR="00EF52F9">
        <w:t>– Unit</w:t>
      </w:r>
      <w:r>
        <w:t xml:space="preserve"> Testing Framework</w:t>
      </w:r>
    </w:p>
    <w:p w14:paraId="07A535AF" w14:textId="381AE3C6" w:rsidR="00EF52F9" w:rsidRPr="00EF52F9" w:rsidRDefault="00EF52F9" w:rsidP="00EF52F9">
      <w:pPr>
        <w:ind w:left="720"/>
        <w:rPr>
          <w:b/>
          <w:bCs/>
        </w:rPr>
      </w:pPr>
      <w:r w:rsidRPr="00EF52F9">
        <w:rPr>
          <w:b/>
          <w:bCs/>
        </w:rPr>
        <w:t>Controllers</w:t>
      </w:r>
    </w:p>
    <w:p w14:paraId="7AA0E563" w14:textId="40F10E05" w:rsidR="00EF52F9" w:rsidRDefault="00EF52F9" w:rsidP="00C15C40">
      <w:pPr>
        <w:pStyle w:val="ListParagraph"/>
        <w:numPr>
          <w:ilvl w:val="0"/>
          <w:numId w:val="86"/>
        </w:numPr>
      </w:pPr>
      <w:proofErr w:type="spellStart"/>
      <w:r w:rsidRPr="00C15C40">
        <w:rPr>
          <w:color w:val="1F497D" w:themeColor="text2"/>
        </w:rPr>
        <w:t>InventoryControllerTests</w:t>
      </w:r>
      <w:proofErr w:type="spellEnd"/>
      <w:r w:rsidRPr="00C15C40">
        <w:rPr>
          <w:color w:val="1F497D" w:themeColor="text2"/>
        </w:rPr>
        <w:t xml:space="preserve"> </w:t>
      </w:r>
      <w:r>
        <w:t xml:space="preserve">– Unit tests for functions defined in </w:t>
      </w:r>
      <w:proofErr w:type="spellStart"/>
      <w:r w:rsidRPr="00C15C40">
        <w:rPr>
          <w:b/>
        </w:rPr>
        <w:t>ShopBridge.Service</w:t>
      </w:r>
      <w:proofErr w:type="spellEnd"/>
      <w:r w:rsidRPr="00C15C40">
        <w:rPr>
          <w:b/>
        </w:rPr>
        <w:t>\Controller-&gt;</w:t>
      </w:r>
      <w:r w:rsidRPr="00EF52F9">
        <w:t xml:space="preserve"> </w:t>
      </w:r>
      <w:proofErr w:type="spellStart"/>
      <w:r w:rsidRPr="00EF52F9">
        <w:t>InventoryController</w:t>
      </w:r>
      <w:proofErr w:type="spellEnd"/>
    </w:p>
    <w:p w14:paraId="222F9351" w14:textId="1636870C" w:rsidR="00EF52F9" w:rsidRDefault="00EF52F9" w:rsidP="00C15C40">
      <w:pPr>
        <w:pStyle w:val="ListParagraph"/>
        <w:numPr>
          <w:ilvl w:val="0"/>
          <w:numId w:val="86"/>
        </w:numPr>
      </w:pPr>
      <w:proofErr w:type="spellStart"/>
      <w:r w:rsidRPr="00C15C40">
        <w:rPr>
          <w:color w:val="1F497D" w:themeColor="text2"/>
        </w:rPr>
        <w:t>InventoryControllerUsingEffTests</w:t>
      </w:r>
      <w:proofErr w:type="spellEnd"/>
      <w:r w:rsidRPr="00C15C40">
        <w:rPr>
          <w:color w:val="1F497D" w:themeColor="text2"/>
        </w:rPr>
        <w:t xml:space="preserve"> </w:t>
      </w:r>
      <w:r>
        <w:t xml:space="preserve">- Unit tests for functions defined in </w:t>
      </w:r>
      <w:proofErr w:type="spellStart"/>
      <w:r w:rsidRPr="00C15C40">
        <w:rPr>
          <w:b/>
        </w:rPr>
        <w:t>ShopBridge.Service</w:t>
      </w:r>
      <w:proofErr w:type="spellEnd"/>
      <w:r w:rsidRPr="00C15C40">
        <w:rPr>
          <w:b/>
        </w:rPr>
        <w:t>\Controller-&gt;</w:t>
      </w:r>
      <w:r w:rsidRPr="00EF52F9">
        <w:t xml:space="preserve"> </w:t>
      </w:r>
      <w:proofErr w:type="spellStart"/>
      <w:r w:rsidRPr="00EF52F9">
        <w:t>InventoryControllerUsingEFF</w:t>
      </w:r>
      <w:proofErr w:type="spellEnd"/>
    </w:p>
    <w:p w14:paraId="3AE3CFFC" w14:textId="16335296" w:rsidR="00EF52F9" w:rsidRDefault="00EF52F9" w:rsidP="00EF52F9">
      <w:pPr>
        <w:ind w:left="720"/>
      </w:pPr>
    </w:p>
    <w:p w14:paraId="5B8840E0" w14:textId="4008B7C5" w:rsidR="00117A12" w:rsidRPr="00117A12" w:rsidRDefault="00117A12" w:rsidP="00117A12">
      <w:pPr>
        <w:numPr>
          <w:ilvl w:val="0"/>
          <w:numId w:val="79"/>
        </w:numPr>
        <w:rPr>
          <w:b/>
        </w:rPr>
      </w:pPr>
      <w:r w:rsidRPr="00117A12">
        <w:rPr>
          <w:b/>
        </w:rPr>
        <w:t>Config file changes</w:t>
      </w:r>
      <w:r w:rsidR="007750BA">
        <w:rPr>
          <w:b/>
        </w:rPr>
        <w:t xml:space="preserve"> in both the projects</w:t>
      </w:r>
    </w:p>
    <w:p w14:paraId="152DBEA0" w14:textId="297ECB6C" w:rsidR="00117A12" w:rsidRDefault="00F128CE" w:rsidP="00117A12">
      <w:pPr>
        <w:ind w:left="1440"/>
      </w:pPr>
      <w:proofErr w:type="spellStart"/>
      <w:r>
        <w:rPr>
          <w:b/>
        </w:rPr>
        <w:t>ShopBridge</w:t>
      </w:r>
      <w:r w:rsidR="00117A12" w:rsidRPr="00117A12">
        <w:rPr>
          <w:b/>
        </w:rPr>
        <w:t>.Service</w:t>
      </w:r>
      <w:proofErr w:type="spellEnd"/>
      <w:r w:rsidR="00117A12" w:rsidRPr="00117A12">
        <w:rPr>
          <w:b/>
        </w:rPr>
        <w:t xml:space="preserve"> </w:t>
      </w:r>
      <w:r w:rsidR="00117A12">
        <w:t xml:space="preserve">-&gt; </w:t>
      </w:r>
      <w:proofErr w:type="spellStart"/>
      <w:r w:rsidR="00117A12">
        <w:t>Web.config</w:t>
      </w:r>
      <w:proofErr w:type="spellEnd"/>
      <w:r w:rsidR="00117A12">
        <w:t xml:space="preserve"> “</w:t>
      </w:r>
      <w:proofErr w:type="spellStart"/>
      <w:r>
        <w:rPr>
          <w:color w:val="00B050"/>
        </w:rPr>
        <w:t>ShopBridge</w:t>
      </w:r>
      <w:r w:rsidR="00117A12" w:rsidRPr="00117A12">
        <w:rPr>
          <w:color w:val="00B050"/>
        </w:rPr>
        <w:t>Entities</w:t>
      </w:r>
      <w:proofErr w:type="spellEnd"/>
      <w:r w:rsidR="00117A12">
        <w:t xml:space="preserve">” </w:t>
      </w:r>
      <w:proofErr w:type="spellStart"/>
      <w:r w:rsidR="00117A12">
        <w:t>connectionString</w:t>
      </w:r>
      <w:proofErr w:type="spellEnd"/>
      <w:r w:rsidR="00117A12">
        <w:t xml:space="preserve"> for providing database information marked in green.</w:t>
      </w:r>
    </w:p>
    <w:p w14:paraId="63506D69" w14:textId="553156EE" w:rsidR="00F128CE" w:rsidRDefault="00F128CE" w:rsidP="00F128C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IN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&gt;</w:t>
      </w:r>
    </w:p>
    <w:p w14:paraId="1F824E88" w14:textId="74B7AAFA" w:rsidR="00F128CE" w:rsidRDefault="00F128CE" w:rsidP="00F128C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IN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eastAsia="en-GB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ShopBridgeConnString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 w:eastAsia="en-GB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Server=</w:t>
      </w:r>
      <w:proofErr w:type="spellStart"/>
      <w:proofErr w:type="gramStart"/>
      <w:r w:rsidRPr="00F128CE">
        <w:rPr>
          <w:rFonts w:ascii="Consolas" w:hAnsi="Consolas" w:cs="Consolas"/>
          <w:color w:val="0000FF"/>
          <w:sz w:val="19"/>
          <w:szCs w:val="19"/>
          <w:highlight w:val="green"/>
          <w:lang w:val="en-IN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;Database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proofErr w:type="spellStart"/>
      <w:r w:rsidRPr="00F128CE">
        <w:rPr>
          <w:rFonts w:ascii="Consolas" w:hAnsi="Consolas" w:cs="Consolas"/>
          <w:color w:val="0000FF"/>
          <w:sz w:val="19"/>
          <w:szCs w:val="19"/>
          <w:highlight w:val="green"/>
          <w:lang w:val="en-IN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;Trusted_Connection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=True;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/&gt;</w:t>
      </w:r>
    </w:p>
    <w:p w14:paraId="00DD0DB0" w14:textId="650B74C5" w:rsidR="00F128CE" w:rsidRDefault="00F128CE" w:rsidP="00F128CE">
      <w:pPr>
        <w:ind w:left="1440"/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&gt;</w:t>
      </w:r>
    </w:p>
    <w:p w14:paraId="16F6AD29" w14:textId="77777777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&gt;</w:t>
      </w:r>
    </w:p>
    <w:p w14:paraId="105DB7BE" w14:textId="0C000DBA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 w:rsidR="00F128CE" w:rsidRPr="00F128CE"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</w:t>
      </w:r>
      <w:proofErr w:type="spellStart"/>
      <w:r w:rsidR="00F128CE">
        <w:rPr>
          <w:rFonts w:ascii="Consolas" w:hAnsi="Consolas" w:cs="Consolas"/>
          <w:color w:val="0000FF"/>
          <w:sz w:val="19"/>
          <w:szCs w:val="19"/>
          <w:lang w:val="en-IN" w:eastAsia="en-GB"/>
        </w:rPr>
        <w:t>ShopBridgeEntities</w:t>
      </w:r>
      <w:proofErr w:type="spellEnd"/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metadata=res://*/</w:t>
      </w:r>
      <w:r w:rsidR="00F128CE">
        <w:rPr>
          <w:rFonts w:ascii="Consolas" w:hAnsi="Consolas" w:cs="Consolas"/>
          <w:color w:val="0000FF"/>
          <w:sz w:val="19"/>
          <w:szCs w:val="19"/>
          <w:lang w:val="en-US" w:eastAsia="en-GB"/>
        </w:rPr>
        <w:t>ShopBridge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DAL.csdl|res://*/</w:t>
      </w:r>
      <w:r w:rsidR="00F128CE">
        <w:rPr>
          <w:rFonts w:ascii="Consolas" w:hAnsi="Consolas" w:cs="Consolas"/>
          <w:color w:val="0000FF"/>
          <w:sz w:val="19"/>
          <w:szCs w:val="19"/>
          <w:lang w:val="en-US" w:eastAsia="en-GB"/>
        </w:rPr>
        <w:t>ShopBridge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DAL.ssdl|res://*/</w:t>
      </w:r>
      <w:r w:rsidR="00F128CE">
        <w:rPr>
          <w:rFonts w:ascii="Consolas" w:hAnsi="Consolas" w:cs="Consolas"/>
          <w:color w:val="0000FF"/>
          <w:sz w:val="19"/>
          <w:szCs w:val="19"/>
          <w:lang w:val="en-US" w:eastAsia="en-GB"/>
        </w:rPr>
        <w:t>ShopBridge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DAL.msl;provider=System.Data.SqlClient;provider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quot;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source=</w:t>
      </w:r>
      <w:proofErr w:type="spellStart"/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;initial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catalog=</w:t>
      </w:r>
      <w:proofErr w:type="spellStart"/>
      <w:r w:rsidR="00F128CE">
        <w:rPr>
          <w:rFonts w:ascii="Consolas" w:hAnsi="Consolas" w:cs="Consolas"/>
          <w:color w:val="0000FF"/>
          <w:sz w:val="19"/>
          <w:szCs w:val="19"/>
          <w:lang w:val="en-US" w:eastAsia="en-GB"/>
        </w:rPr>
        <w:t>ShopBridge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id=</w:t>
      </w:r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;password=</w:t>
      </w:r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&amp;quot;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System.Data.EntityClient</w:t>
      </w:r>
      <w:proofErr w:type="spellEnd"/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/&gt;</w:t>
      </w:r>
    </w:p>
    <w:p w14:paraId="765EB030" w14:textId="642F2869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FF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&gt;</w:t>
      </w:r>
    </w:p>
    <w:p w14:paraId="002E2BED" w14:textId="0657C62B" w:rsidR="007750BA" w:rsidRDefault="007750BA" w:rsidP="00117A12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FF"/>
          <w:sz w:val="19"/>
          <w:szCs w:val="19"/>
          <w:lang w:val="en-US" w:eastAsia="en-GB"/>
        </w:rPr>
      </w:pPr>
    </w:p>
    <w:p w14:paraId="4AA7059C" w14:textId="7732E15D" w:rsidR="007750BA" w:rsidRDefault="007750BA" w:rsidP="007750BA">
      <w:pPr>
        <w:ind w:left="1440"/>
      </w:pPr>
      <w:proofErr w:type="spellStart"/>
      <w:r>
        <w:rPr>
          <w:b/>
        </w:rPr>
        <w:t>ShopBridge</w:t>
      </w:r>
      <w:r w:rsidRPr="00117A12">
        <w:rPr>
          <w:b/>
        </w:rPr>
        <w:t>.</w:t>
      </w:r>
      <w:r>
        <w:rPr>
          <w:b/>
        </w:rPr>
        <w:t>Tests</w:t>
      </w:r>
      <w:proofErr w:type="spellEnd"/>
      <w:r w:rsidRPr="00117A12">
        <w:rPr>
          <w:b/>
        </w:rPr>
        <w:t xml:space="preserve"> </w:t>
      </w:r>
      <w:r>
        <w:t xml:space="preserve">-&gt; </w:t>
      </w:r>
      <w:proofErr w:type="spellStart"/>
      <w:r>
        <w:t>App.config</w:t>
      </w:r>
      <w:proofErr w:type="spellEnd"/>
      <w:r>
        <w:t xml:space="preserve"> “</w:t>
      </w:r>
      <w:proofErr w:type="spellStart"/>
      <w:r>
        <w:rPr>
          <w:color w:val="00B050"/>
        </w:rPr>
        <w:t>ShopBridge</w:t>
      </w:r>
      <w:r w:rsidRPr="00117A12">
        <w:rPr>
          <w:color w:val="00B050"/>
        </w:rPr>
        <w:t>Entities</w:t>
      </w:r>
      <w:proofErr w:type="spellEnd"/>
      <w:r>
        <w:t xml:space="preserve">” </w:t>
      </w:r>
      <w:proofErr w:type="spellStart"/>
      <w:r>
        <w:t>connectionString</w:t>
      </w:r>
      <w:proofErr w:type="spellEnd"/>
      <w:r>
        <w:t xml:space="preserve"> for providing database information marked in green.</w:t>
      </w:r>
    </w:p>
    <w:p w14:paraId="048F055F" w14:textId="77777777" w:rsidR="007750BA" w:rsidRDefault="007750BA" w:rsidP="007750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IN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&gt;</w:t>
      </w:r>
    </w:p>
    <w:p w14:paraId="7DCDBCDD" w14:textId="77777777" w:rsidR="007750BA" w:rsidRDefault="007750BA" w:rsidP="007750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IN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lastRenderedPageBreak/>
        <w:t xml:space="preserve">     &lt;</w:t>
      </w:r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 w:eastAsia="en-GB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ShopBridgeConnString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IN" w:eastAsia="en-GB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Server=</w:t>
      </w:r>
      <w:proofErr w:type="spellStart"/>
      <w:proofErr w:type="gramStart"/>
      <w:r w:rsidRPr="00F128CE">
        <w:rPr>
          <w:rFonts w:ascii="Consolas" w:hAnsi="Consolas" w:cs="Consolas"/>
          <w:color w:val="0000FF"/>
          <w:sz w:val="19"/>
          <w:szCs w:val="19"/>
          <w:highlight w:val="green"/>
          <w:lang w:val="en-IN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;Database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</w:t>
      </w:r>
      <w:proofErr w:type="spellStart"/>
      <w:r w:rsidRPr="00F128CE">
        <w:rPr>
          <w:rFonts w:ascii="Consolas" w:hAnsi="Consolas" w:cs="Consolas"/>
          <w:color w:val="0000FF"/>
          <w:sz w:val="19"/>
          <w:szCs w:val="19"/>
          <w:highlight w:val="green"/>
          <w:lang w:val="en-IN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;Trusted_Connection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=True;</w:t>
      </w:r>
      <w:r>
        <w:rPr>
          <w:rFonts w:ascii="Consolas" w:hAnsi="Consolas" w:cs="Consolas"/>
          <w:color w:val="000000"/>
          <w:sz w:val="19"/>
          <w:szCs w:val="19"/>
          <w:lang w:val="en-IN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/&gt;</w:t>
      </w:r>
    </w:p>
    <w:p w14:paraId="58D362B2" w14:textId="77777777" w:rsidR="007750BA" w:rsidRDefault="007750BA" w:rsidP="007750BA">
      <w:pPr>
        <w:ind w:left="1440"/>
      </w:pPr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 w:eastAsia="en-GB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&gt;</w:t>
      </w:r>
    </w:p>
    <w:p w14:paraId="407E1C9B" w14:textId="77777777" w:rsidR="007750BA" w:rsidRDefault="007750BA" w:rsidP="007750BA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&gt;</w:t>
      </w:r>
    </w:p>
    <w:p w14:paraId="411C4D43" w14:textId="77777777" w:rsidR="007750BA" w:rsidRDefault="007750BA" w:rsidP="007750BA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 w:rsidRPr="00F128CE">
        <w:rPr>
          <w:rFonts w:ascii="Consolas" w:hAnsi="Consolas" w:cs="Consolas"/>
          <w:color w:val="0000FF"/>
          <w:sz w:val="19"/>
          <w:szCs w:val="19"/>
          <w:lang w:val="en-IN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 w:eastAsia="en-GB"/>
        </w:rPr>
        <w:t>ShopBridgeEntities</w:t>
      </w:r>
      <w:proofErr w:type="spellEnd"/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metadata=res://*/ShopBridgeDAL.csdl|res://*/ShopBridgeDAL.ssdl|res://*/ShopBridgeDAL.msl;provider=System.Data.SqlClient;provider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quot;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source=</w:t>
      </w:r>
      <w:proofErr w:type="spellStart"/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;initial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ShopBridge;user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id=</w:t>
      </w:r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;password=</w:t>
      </w:r>
      <w:r w:rsidRPr="00F128CE">
        <w:rPr>
          <w:rFonts w:ascii="Consolas" w:hAnsi="Consolas" w:cs="Consolas"/>
          <w:color w:val="00B050"/>
          <w:sz w:val="19"/>
          <w:szCs w:val="19"/>
          <w:highlight w:val="green"/>
          <w:lang w:val="en-US" w:eastAsia="en-GB"/>
        </w:rPr>
        <w:t>xxx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&amp;quot;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en-GB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System.Data.EntityClient</w:t>
      </w:r>
      <w:proofErr w:type="spellEnd"/>
      <w:r>
        <w:rPr>
          <w:rFonts w:ascii="Consolas" w:hAnsi="Consolas" w:cs="Consolas"/>
          <w:sz w:val="19"/>
          <w:szCs w:val="19"/>
          <w:lang w:val="en-US" w:eastAsia="en-GB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/&gt;</w:t>
      </w:r>
    </w:p>
    <w:p w14:paraId="705A1365" w14:textId="75CCCCD7" w:rsidR="007750BA" w:rsidRDefault="007750BA" w:rsidP="007750BA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color w:val="0000FF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&gt;</w:t>
      </w:r>
    </w:p>
    <w:p w14:paraId="299A1C2C" w14:textId="77777777" w:rsidR="00117A12" w:rsidRDefault="00117A12" w:rsidP="00117A12">
      <w:pPr>
        <w:ind w:left="1080"/>
      </w:pPr>
    </w:p>
    <w:p w14:paraId="23EDF80F" w14:textId="6C344B1D" w:rsidR="00117A12" w:rsidRPr="008D1051" w:rsidRDefault="00B670BC" w:rsidP="00AC479D">
      <w:pPr>
        <w:numPr>
          <w:ilvl w:val="0"/>
          <w:numId w:val="79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 w:eastAsia="en-GB"/>
        </w:rPr>
      </w:pPr>
      <w:r>
        <w:t>Generate Database scripts</w:t>
      </w:r>
      <w:r w:rsidR="00AC479D">
        <w:t xml:space="preserve"> located at “</w:t>
      </w:r>
      <w:proofErr w:type="spellStart"/>
      <w:r w:rsidR="00EF52F9" w:rsidRPr="00EF52F9">
        <w:t>ShopBridge</w:t>
      </w:r>
      <w:proofErr w:type="spellEnd"/>
      <w:r w:rsidR="00EF52F9" w:rsidRPr="00EF52F9">
        <w:t>\</w:t>
      </w:r>
      <w:proofErr w:type="spellStart"/>
      <w:r w:rsidR="00EF52F9" w:rsidRPr="00EF52F9">
        <w:t>ShopBridgeDBScripts</w:t>
      </w:r>
      <w:proofErr w:type="spellEnd"/>
      <w:r w:rsidR="00AC479D">
        <w:t>\</w:t>
      </w:r>
      <w:r w:rsidR="00EF52F9" w:rsidRPr="00EF52F9">
        <w:t xml:space="preserve"> </w:t>
      </w:r>
      <w:proofErr w:type="spellStart"/>
      <w:r w:rsidR="00EF52F9" w:rsidRPr="00EF52F9">
        <w:t>ShopBridgeDB.sql</w:t>
      </w:r>
      <w:proofErr w:type="spellEnd"/>
      <w:r w:rsidR="00AC479D">
        <w:t>”</w:t>
      </w:r>
      <w:r>
        <w:t xml:space="preserve"> to create the database.</w:t>
      </w:r>
      <w:r w:rsidR="00117A12">
        <w:t xml:space="preserve"> If required change the database path mentioned in green below in “</w:t>
      </w:r>
      <w:proofErr w:type="spellStart"/>
      <w:r w:rsidR="00117A12">
        <w:t>DatabaseScript.sql</w:t>
      </w:r>
      <w:proofErr w:type="spellEnd"/>
      <w:r w:rsidR="00117A12">
        <w:t>” file as</w:t>
      </w:r>
      <w:r w:rsidR="008D1051">
        <w:t xml:space="preserve"> </w:t>
      </w:r>
      <w:r w:rsidR="00117A12" w:rsidRPr="008D1051"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CREATE</w:t>
      </w:r>
      <w:r w:rsidR="00117A12" w:rsidRPr="008D1051"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 w:rsidR="00117A12" w:rsidRPr="008D1051"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DATABASE</w:t>
      </w:r>
      <w:r w:rsidR="00117A12" w:rsidRPr="008D1051"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[</w:t>
      </w:r>
      <w:r w:rsidR="00F128CE">
        <w:rPr>
          <w:rFonts w:ascii="Courier New" w:hAnsi="Courier New" w:cs="Courier New"/>
          <w:noProof/>
          <w:sz w:val="20"/>
          <w:szCs w:val="20"/>
          <w:lang w:val="en-US" w:eastAsia="en-GB"/>
        </w:rPr>
        <w:t>ShopBridge</w:t>
      </w:r>
      <w:r w:rsidR="00117A12" w:rsidRPr="008D1051"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] </w:t>
      </w:r>
      <w:r w:rsidR="00117A12" w:rsidRPr="008D1051"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ON</w:t>
      </w:r>
      <w:r w:rsidR="00117A12" w:rsidRPr="008D1051"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 </w:t>
      </w:r>
      <w:r w:rsidR="00117A12" w:rsidRPr="008D1051"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PRIMARY</w:t>
      </w:r>
      <w:r w:rsidR="00117A12" w:rsidRPr="008D1051"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</w:p>
    <w:p w14:paraId="7B522466" w14:textId="43E94DFB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N'</w:t>
      </w:r>
      <w:r w:rsidR="00F128CE"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ShopBridge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FILENAME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 w:rsidRPr="00117A12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N'c:\Program Files\Microsoft SQL Server\MSSQL10_50.SQLSERVER\MSSQL\DATA\</w:t>
      </w:r>
      <w:r w:rsidR="00F128CE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ShopBridge</w:t>
      </w:r>
      <w:r w:rsidRPr="00117A12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.mdf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'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2304KB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UNLIMITED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1024KB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)</w:t>
      </w:r>
    </w:p>
    <w:p w14:paraId="194B4BCD" w14:textId="77777777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noProof/>
          <w:sz w:val="20"/>
          <w:szCs w:val="20"/>
          <w:lang w:val="en-US" w:eastAsia="en-GB"/>
        </w:rPr>
      </w:pP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 w:eastAsia="en-GB"/>
        </w:rPr>
        <w:t>LOG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ON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</w:p>
    <w:p w14:paraId="78A7BCEE" w14:textId="7F0782B4" w:rsidR="00117A12" w:rsidRDefault="00117A12" w:rsidP="00117A12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N'</w:t>
      </w:r>
      <w:r w:rsidR="00F128CE"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ShopBridge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_log'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 w:eastAsia="en-GB"/>
        </w:rPr>
        <w:t>FILENAME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 w:rsidRPr="00117A12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N'c:\Program Files\Microsoft SQL Server\MSSQL10_50.SQLSERVER\MSSQL\DATA\</w:t>
      </w:r>
      <w:r w:rsidR="00F128CE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ShopBridge</w:t>
      </w:r>
      <w:r w:rsidRPr="00117A12">
        <w:rPr>
          <w:rFonts w:ascii="Courier New" w:hAnsi="Courier New" w:cs="Courier New"/>
          <w:noProof/>
          <w:color w:val="00B050"/>
          <w:sz w:val="20"/>
          <w:szCs w:val="20"/>
          <w:lang w:val="en-US" w:eastAsia="en-GB"/>
        </w:rPr>
        <w:t>_log.LDF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 w:eastAsia="en-GB"/>
        </w:rPr>
        <w:t>'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SIZE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576KB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MAXSIZE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2048GB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FILEGROWTH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 w:eastAsia="en-GB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 w:eastAsia="en-GB"/>
        </w:rPr>
        <w:t>%)</w:t>
      </w:r>
    </w:p>
    <w:p w14:paraId="5607DEE9" w14:textId="77777777" w:rsidR="008D1051" w:rsidRDefault="008D1051" w:rsidP="008D1051">
      <w:pPr>
        <w:ind w:left="1080"/>
      </w:pPr>
    </w:p>
    <w:sectPr w:rsidR="008D1051" w:rsidSect="00142680">
      <w:headerReference w:type="default" r:id="rId8"/>
      <w:footerReference w:type="default" r:id="rId9"/>
      <w:pgSz w:w="11907" w:h="16840" w:code="9"/>
      <w:pgMar w:top="1701" w:right="850" w:bottom="810" w:left="810" w:header="360" w:footer="709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E100" w14:textId="77777777" w:rsidR="006F5730" w:rsidRDefault="006F5730" w:rsidP="0029355D">
      <w:r>
        <w:separator/>
      </w:r>
    </w:p>
  </w:endnote>
  <w:endnote w:type="continuationSeparator" w:id="0">
    <w:p w14:paraId="2C677826" w14:textId="77777777" w:rsidR="006F5730" w:rsidRDefault="006F5730" w:rsidP="0029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4EBC" w14:textId="77777777" w:rsidR="000C57C6" w:rsidRPr="00E25B7F" w:rsidRDefault="000C57C6" w:rsidP="0029355D">
    <w:pPr>
      <w:pStyle w:val="Footer"/>
    </w:pPr>
    <w:r>
      <w:t>Version 1.0</w:t>
    </w:r>
    <w:r w:rsidRPr="00E25B7F">
      <w:tab/>
    </w:r>
    <w:r>
      <w:tab/>
    </w:r>
    <w:r>
      <w:tab/>
    </w:r>
    <w:r>
      <w:tab/>
    </w:r>
    <w:r>
      <w:tab/>
    </w:r>
    <w:r>
      <w:tab/>
    </w:r>
    <w:r>
      <w:tab/>
    </w:r>
    <w:r w:rsidRPr="00E25B7F">
      <w:t xml:space="preserve">Page </w:t>
    </w:r>
    <w:r w:rsidRPr="00E25B7F">
      <w:rPr>
        <w:rStyle w:val="PageNumber"/>
      </w:rPr>
      <w:fldChar w:fldCharType="begin"/>
    </w:r>
    <w:r w:rsidRPr="00E25B7F">
      <w:rPr>
        <w:rStyle w:val="PageNumber"/>
      </w:rPr>
      <w:instrText xml:space="preserve"> PAGE </w:instrText>
    </w:r>
    <w:r w:rsidRPr="00E25B7F">
      <w:rPr>
        <w:rStyle w:val="PageNumber"/>
      </w:rPr>
      <w:fldChar w:fldCharType="separate"/>
    </w:r>
    <w:r w:rsidR="00AC479D">
      <w:rPr>
        <w:rStyle w:val="PageNumber"/>
        <w:noProof/>
      </w:rPr>
      <w:t>6</w:t>
    </w:r>
    <w:r w:rsidRPr="00E25B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16CF" w14:textId="77777777" w:rsidR="006F5730" w:rsidRDefault="006F5730" w:rsidP="0029355D">
      <w:r>
        <w:separator/>
      </w:r>
    </w:p>
  </w:footnote>
  <w:footnote w:type="continuationSeparator" w:id="0">
    <w:p w14:paraId="51263EFA" w14:textId="77777777" w:rsidR="006F5730" w:rsidRDefault="006F5730" w:rsidP="00293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C0C1" w14:textId="77E05ED8" w:rsidR="000C57C6" w:rsidRPr="007750BA" w:rsidRDefault="007750BA" w:rsidP="007750BA">
    <w:pPr>
      <w:pStyle w:val="Header"/>
      <w:tabs>
        <w:tab w:val="clear" w:pos="9026"/>
        <w:tab w:val="right" w:pos="8222"/>
      </w:tabs>
      <w:jc w:val="right"/>
      <w:rPr>
        <w:b/>
        <w:bCs/>
        <w:color w:val="000000" w:themeColor="text1"/>
        <w:sz w:val="28"/>
        <w:szCs w:val="28"/>
        <w:lang w:val="en-US"/>
      </w:rPr>
    </w:pPr>
    <w:r w:rsidRPr="007750BA">
      <w:rPr>
        <w:b/>
        <w:bCs/>
        <w:color w:val="000000" w:themeColor="text1"/>
        <w:sz w:val="28"/>
        <w:szCs w:val="28"/>
        <w:lang w:val="en-US"/>
      </w:rPr>
      <w:t>Shop Bridge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4A3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0B9A"/>
    <w:multiLevelType w:val="hybridMultilevel"/>
    <w:tmpl w:val="66C04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315B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" w15:restartNumberingAfterBreak="0">
    <w:nsid w:val="088339DE"/>
    <w:multiLevelType w:val="hybridMultilevel"/>
    <w:tmpl w:val="BCEADF96"/>
    <w:lvl w:ilvl="0" w:tplc="33EEC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39D8"/>
    <w:multiLevelType w:val="multilevel"/>
    <w:tmpl w:val="AF200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5" w15:restartNumberingAfterBreak="0">
    <w:nsid w:val="0A312CDF"/>
    <w:multiLevelType w:val="hybridMultilevel"/>
    <w:tmpl w:val="60B67A6C"/>
    <w:lvl w:ilvl="0" w:tplc="5930FC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694B3B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E72526"/>
    <w:multiLevelType w:val="multilevel"/>
    <w:tmpl w:val="9A38FDE4"/>
    <w:lvl w:ilvl="0">
      <w:start w:val="1"/>
      <w:numFmt w:val="decimal"/>
      <w:lvlText w:val="%1."/>
      <w:lvlJc w:val="left"/>
      <w:pPr>
        <w:ind w:left="68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CEB45C2"/>
    <w:multiLevelType w:val="hybridMultilevel"/>
    <w:tmpl w:val="EC26FAA4"/>
    <w:lvl w:ilvl="0" w:tplc="2E305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802EE"/>
    <w:multiLevelType w:val="hybridMultilevel"/>
    <w:tmpl w:val="49AA5A3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7D0951"/>
    <w:multiLevelType w:val="hybridMultilevel"/>
    <w:tmpl w:val="1688C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46219B"/>
    <w:multiLevelType w:val="hybridMultilevel"/>
    <w:tmpl w:val="EFD08B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303F5"/>
    <w:multiLevelType w:val="hybridMultilevel"/>
    <w:tmpl w:val="10001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8F388E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A63F6"/>
    <w:multiLevelType w:val="hybridMultilevel"/>
    <w:tmpl w:val="5A0E2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1E2BA3"/>
    <w:multiLevelType w:val="hybridMultilevel"/>
    <w:tmpl w:val="82AA5B5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A87302"/>
    <w:multiLevelType w:val="hybridMultilevel"/>
    <w:tmpl w:val="BF56E1A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1F217016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2206753B"/>
    <w:multiLevelType w:val="hybridMultilevel"/>
    <w:tmpl w:val="8C1A3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43AF9"/>
    <w:multiLevelType w:val="hybridMultilevel"/>
    <w:tmpl w:val="E39208DC"/>
    <w:lvl w:ilvl="0" w:tplc="468E3576">
      <w:start w:val="1"/>
      <w:numFmt w:val="bullet"/>
      <w:pStyle w:val="Bull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F46F4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2" w15:restartNumberingAfterBreak="0">
    <w:nsid w:val="256A0D42"/>
    <w:multiLevelType w:val="hybridMultilevel"/>
    <w:tmpl w:val="0A5A71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F85B91"/>
    <w:multiLevelType w:val="hybridMultilevel"/>
    <w:tmpl w:val="577E007A"/>
    <w:lvl w:ilvl="0" w:tplc="32ECD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445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5" w15:restartNumberingAfterBreak="0">
    <w:nsid w:val="285750F7"/>
    <w:multiLevelType w:val="hybridMultilevel"/>
    <w:tmpl w:val="10001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9D92850"/>
    <w:multiLevelType w:val="hybridMultilevel"/>
    <w:tmpl w:val="163204E4"/>
    <w:lvl w:ilvl="0" w:tplc="33EEC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C443AB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8" w15:restartNumberingAfterBreak="0">
    <w:nsid w:val="2C9E62E2"/>
    <w:multiLevelType w:val="multilevel"/>
    <w:tmpl w:val="14F4428E"/>
    <w:lvl w:ilvl="0">
      <w:start w:val="1"/>
      <w:numFmt w:val="decimal"/>
      <w:lvlText w:val="%1."/>
      <w:lvlJc w:val="left"/>
      <w:pPr>
        <w:ind w:left="68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2CD3605B"/>
    <w:multiLevelType w:val="hybridMultilevel"/>
    <w:tmpl w:val="8DC4FF0E"/>
    <w:lvl w:ilvl="0" w:tplc="33EEC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1D1D82"/>
    <w:multiLevelType w:val="hybridMultilevel"/>
    <w:tmpl w:val="962C8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FD2FAE"/>
    <w:multiLevelType w:val="hybridMultilevel"/>
    <w:tmpl w:val="7D385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316393"/>
    <w:multiLevelType w:val="hybridMultilevel"/>
    <w:tmpl w:val="2940DB90"/>
    <w:lvl w:ilvl="0" w:tplc="C9567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A96593"/>
    <w:multiLevelType w:val="multilevel"/>
    <w:tmpl w:val="AF200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34" w15:restartNumberingAfterBreak="0">
    <w:nsid w:val="322B5A5E"/>
    <w:multiLevelType w:val="hybridMultilevel"/>
    <w:tmpl w:val="081C7C4A"/>
    <w:lvl w:ilvl="0" w:tplc="59B637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4BB375F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6" w15:restartNumberingAfterBreak="0">
    <w:nsid w:val="36093922"/>
    <w:multiLevelType w:val="hybridMultilevel"/>
    <w:tmpl w:val="10001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6226FAB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38" w15:restartNumberingAfterBreak="0">
    <w:nsid w:val="371C6857"/>
    <w:multiLevelType w:val="hybridMultilevel"/>
    <w:tmpl w:val="98C2C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BE6268E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C10145"/>
    <w:multiLevelType w:val="hybridMultilevel"/>
    <w:tmpl w:val="E6665566"/>
    <w:lvl w:ilvl="0" w:tplc="33EEC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526B7B"/>
    <w:multiLevelType w:val="hybridMultilevel"/>
    <w:tmpl w:val="8C1A3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C871B2"/>
    <w:multiLevelType w:val="hybridMultilevel"/>
    <w:tmpl w:val="BA4810C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 w15:restartNumberingAfterBreak="0">
    <w:nsid w:val="40E256C7"/>
    <w:multiLevelType w:val="hybridMultilevel"/>
    <w:tmpl w:val="AA3A25FC"/>
    <w:lvl w:ilvl="0" w:tplc="AC2E119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42805A22"/>
    <w:multiLevelType w:val="hybridMultilevel"/>
    <w:tmpl w:val="EFFA0870"/>
    <w:lvl w:ilvl="0" w:tplc="4009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46" w15:restartNumberingAfterBreak="0">
    <w:nsid w:val="43060F5E"/>
    <w:multiLevelType w:val="hybridMultilevel"/>
    <w:tmpl w:val="1D1C1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6F48AF"/>
    <w:multiLevelType w:val="hybridMultilevel"/>
    <w:tmpl w:val="0A5A7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E2042F"/>
    <w:multiLevelType w:val="hybridMultilevel"/>
    <w:tmpl w:val="81B2FB1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48582D5A"/>
    <w:multiLevelType w:val="hybridMultilevel"/>
    <w:tmpl w:val="98C2C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5E6700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51" w15:restartNumberingAfterBreak="0">
    <w:nsid w:val="4A5E3245"/>
    <w:multiLevelType w:val="hybridMultilevel"/>
    <w:tmpl w:val="8C1A3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B625EA"/>
    <w:multiLevelType w:val="hybridMultilevel"/>
    <w:tmpl w:val="C5D8724C"/>
    <w:lvl w:ilvl="0" w:tplc="89B8E2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E782799"/>
    <w:multiLevelType w:val="hybridMultilevel"/>
    <w:tmpl w:val="8C1A3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A41B2C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55" w15:restartNumberingAfterBreak="0">
    <w:nsid w:val="517A0BA8"/>
    <w:multiLevelType w:val="hybridMultilevel"/>
    <w:tmpl w:val="98C2C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2E7853"/>
    <w:multiLevelType w:val="hybridMultilevel"/>
    <w:tmpl w:val="8C1A3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4B5406"/>
    <w:multiLevelType w:val="hybridMultilevel"/>
    <w:tmpl w:val="1AC8C936"/>
    <w:lvl w:ilvl="0" w:tplc="E08CF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D41155"/>
    <w:multiLevelType w:val="hybridMultilevel"/>
    <w:tmpl w:val="6928A1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5DF0676"/>
    <w:multiLevelType w:val="multilevel"/>
    <w:tmpl w:val="14F4428E"/>
    <w:lvl w:ilvl="0">
      <w:start w:val="1"/>
      <w:numFmt w:val="decimal"/>
      <w:lvlText w:val="%1."/>
      <w:lvlJc w:val="left"/>
      <w:pPr>
        <w:ind w:left="68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0" w15:restartNumberingAfterBreak="0">
    <w:nsid w:val="56A42B4F"/>
    <w:multiLevelType w:val="hybridMultilevel"/>
    <w:tmpl w:val="B22EFB42"/>
    <w:lvl w:ilvl="0" w:tplc="1BF83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75A7095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62" w15:restartNumberingAfterBreak="0">
    <w:nsid w:val="5BF17A44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63" w15:restartNumberingAfterBreak="0">
    <w:nsid w:val="5CC83917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3C05E5"/>
    <w:multiLevelType w:val="hybridMultilevel"/>
    <w:tmpl w:val="0A5A7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5018EE"/>
    <w:multiLevelType w:val="hybridMultilevel"/>
    <w:tmpl w:val="577E007A"/>
    <w:lvl w:ilvl="0" w:tplc="32ECD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7C33EF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097496"/>
    <w:multiLevelType w:val="hybridMultilevel"/>
    <w:tmpl w:val="0A5A7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3648"/>
    <w:multiLevelType w:val="hybridMultilevel"/>
    <w:tmpl w:val="10001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4A55AD0"/>
    <w:multiLevelType w:val="multilevel"/>
    <w:tmpl w:val="AA8EBDEA"/>
    <w:lvl w:ilvl="0">
      <w:start w:val="1"/>
      <w:numFmt w:val="decimal"/>
      <w:pStyle w:val="Heading1"/>
      <w:lvlText w:val="%1.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0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83D4747"/>
    <w:multiLevelType w:val="hybridMultilevel"/>
    <w:tmpl w:val="AD0AC9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4816CF"/>
    <w:multiLevelType w:val="hybridMultilevel"/>
    <w:tmpl w:val="A0CAD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352935"/>
    <w:multiLevelType w:val="hybridMultilevel"/>
    <w:tmpl w:val="EEF4C55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F240115"/>
    <w:multiLevelType w:val="hybridMultilevel"/>
    <w:tmpl w:val="8F3E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CC3F14"/>
    <w:multiLevelType w:val="hybridMultilevel"/>
    <w:tmpl w:val="0A5A71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4C6A4C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759" w:hanging="360"/>
      </w:pPr>
    </w:lvl>
    <w:lvl w:ilvl="1" w:tplc="40090019" w:tentative="1">
      <w:start w:val="1"/>
      <w:numFmt w:val="lowerLetter"/>
      <w:lvlText w:val="%2."/>
      <w:lvlJc w:val="left"/>
      <w:pPr>
        <w:ind w:left="1479" w:hanging="360"/>
      </w:pPr>
    </w:lvl>
    <w:lvl w:ilvl="2" w:tplc="4009001B" w:tentative="1">
      <w:start w:val="1"/>
      <w:numFmt w:val="lowerRoman"/>
      <w:lvlText w:val="%3."/>
      <w:lvlJc w:val="right"/>
      <w:pPr>
        <w:ind w:left="2199" w:hanging="180"/>
      </w:pPr>
    </w:lvl>
    <w:lvl w:ilvl="3" w:tplc="4009000F" w:tentative="1">
      <w:start w:val="1"/>
      <w:numFmt w:val="decimal"/>
      <w:lvlText w:val="%4."/>
      <w:lvlJc w:val="left"/>
      <w:pPr>
        <w:ind w:left="2919" w:hanging="360"/>
      </w:pPr>
    </w:lvl>
    <w:lvl w:ilvl="4" w:tplc="40090019" w:tentative="1">
      <w:start w:val="1"/>
      <w:numFmt w:val="lowerLetter"/>
      <w:lvlText w:val="%5."/>
      <w:lvlJc w:val="left"/>
      <w:pPr>
        <w:ind w:left="3639" w:hanging="360"/>
      </w:pPr>
    </w:lvl>
    <w:lvl w:ilvl="5" w:tplc="4009001B" w:tentative="1">
      <w:start w:val="1"/>
      <w:numFmt w:val="lowerRoman"/>
      <w:lvlText w:val="%6."/>
      <w:lvlJc w:val="right"/>
      <w:pPr>
        <w:ind w:left="4359" w:hanging="180"/>
      </w:pPr>
    </w:lvl>
    <w:lvl w:ilvl="6" w:tplc="4009000F" w:tentative="1">
      <w:start w:val="1"/>
      <w:numFmt w:val="decimal"/>
      <w:lvlText w:val="%7."/>
      <w:lvlJc w:val="left"/>
      <w:pPr>
        <w:ind w:left="5079" w:hanging="360"/>
      </w:pPr>
    </w:lvl>
    <w:lvl w:ilvl="7" w:tplc="40090019" w:tentative="1">
      <w:start w:val="1"/>
      <w:numFmt w:val="lowerLetter"/>
      <w:lvlText w:val="%8."/>
      <w:lvlJc w:val="left"/>
      <w:pPr>
        <w:ind w:left="5799" w:hanging="360"/>
      </w:pPr>
    </w:lvl>
    <w:lvl w:ilvl="8" w:tplc="40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7" w15:restartNumberingAfterBreak="0">
    <w:nsid w:val="72B25C85"/>
    <w:multiLevelType w:val="hybridMultilevel"/>
    <w:tmpl w:val="004481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C24538"/>
    <w:multiLevelType w:val="hybridMultilevel"/>
    <w:tmpl w:val="FBCEC44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4E9521C"/>
    <w:multiLevelType w:val="hybridMultilevel"/>
    <w:tmpl w:val="3D7C4A44"/>
    <w:lvl w:ilvl="0" w:tplc="882C7C5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933229"/>
    <w:multiLevelType w:val="hybridMultilevel"/>
    <w:tmpl w:val="869C8514"/>
    <w:lvl w:ilvl="0" w:tplc="89B8E2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6ED2250"/>
    <w:multiLevelType w:val="hybridMultilevel"/>
    <w:tmpl w:val="577E007A"/>
    <w:lvl w:ilvl="0" w:tplc="32ECD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B32C89"/>
    <w:multiLevelType w:val="hybridMultilevel"/>
    <w:tmpl w:val="A35CA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46"/>
  </w:num>
  <w:num w:numId="4">
    <w:abstractNumId w:val="18"/>
    <w:lvlOverride w:ilvl="0">
      <w:startOverride w:val="1"/>
    </w:lvlOverride>
  </w:num>
  <w:num w:numId="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3"/>
  </w:num>
  <w:num w:numId="8">
    <w:abstractNumId w:val="66"/>
  </w:num>
  <w:num w:numId="9">
    <w:abstractNumId w:val="43"/>
  </w:num>
  <w:num w:numId="10">
    <w:abstractNumId w:val="0"/>
  </w:num>
  <w:num w:numId="11">
    <w:abstractNumId w:val="42"/>
  </w:num>
  <w:num w:numId="12">
    <w:abstractNumId w:val="6"/>
  </w:num>
  <w:num w:numId="13">
    <w:abstractNumId w:val="40"/>
  </w:num>
  <w:num w:numId="14">
    <w:abstractNumId w:val="47"/>
  </w:num>
  <w:num w:numId="15">
    <w:abstractNumId w:val="13"/>
  </w:num>
  <w:num w:numId="16">
    <w:abstractNumId w:val="53"/>
  </w:num>
  <w:num w:numId="17">
    <w:abstractNumId w:val="37"/>
  </w:num>
  <w:num w:numId="18">
    <w:abstractNumId w:val="54"/>
  </w:num>
  <w:num w:numId="19">
    <w:abstractNumId w:val="75"/>
  </w:num>
  <w:num w:numId="20">
    <w:abstractNumId w:val="58"/>
  </w:num>
  <w:num w:numId="21">
    <w:abstractNumId w:val="17"/>
  </w:num>
  <w:num w:numId="22">
    <w:abstractNumId w:val="19"/>
  </w:num>
  <w:num w:numId="23">
    <w:abstractNumId w:val="27"/>
  </w:num>
  <w:num w:numId="24">
    <w:abstractNumId w:val="50"/>
  </w:num>
  <w:num w:numId="25">
    <w:abstractNumId w:val="49"/>
  </w:num>
  <w:num w:numId="26">
    <w:abstractNumId w:val="22"/>
  </w:num>
  <w:num w:numId="27">
    <w:abstractNumId w:val="56"/>
  </w:num>
  <w:num w:numId="28">
    <w:abstractNumId w:val="62"/>
  </w:num>
  <w:num w:numId="29">
    <w:abstractNumId w:val="61"/>
  </w:num>
  <w:num w:numId="30">
    <w:abstractNumId w:val="4"/>
  </w:num>
  <w:num w:numId="31">
    <w:abstractNumId w:val="16"/>
  </w:num>
  <w:num w:numId="32">
    <w:abstractNumId w:val="45"/>
  </w:num>
  <w:num w:numId="33">
    <w:abstractNumId w:val="21"/>
  </w:num>
  <w:num w:numId="34">
    <w:abstractNumId w:val="64"/>
  </w:num>
  <w:num w:numId="35">
    <w:abstractNumId w:val="71"/>
  </w:num>
  <w:num w:numId="36">
    <w:abstractNumId w:val="24"/>
  </w:num>
  <w:num w:numId="37">
    <w:abstractNumId w:val="76"/>
  </w:num>
  <w:num w:numId="38">
    <w:abstractNumId w:val="36"/>
  </w:num>
  <w:num w:numId="39">
    <w:abstractNumId w:val="33"/>
  </w:num>
  <w:num w:numId="40">
    <w:abstractNumId w:val="3"/>
  </w:num>
  <w:num w:numId="41">
    <w:abstractNumId w:val="29"/>
  </w:num>
  <w:num w:numId="42">
    <w:abstractNumId w:val="68"/>
  </w:num>
  <w:num w:numId="43">
    <w:abstractNumId w:val="41"/>
  </w:num>
  <w:num w:numId="44">
    <w:abstractNumId w:val="26"/>
  </w:num>
  <w:num w:numId="45">
    <w:abstractNumId w:val="9"/>
  </w:num>
  <w:num w:numId="46">
    <w:abstractNumId w:val="77"/>
  </w:num>
  <w:num w:numId="47">
    <w:abstractNumId w:val="25"/>
  </w:num>
  <w:num w:numId="48">
    <w:abstractNumId w:val="12"/>
  </w:num>
  <w:num w:numId="49">
    <w:abstractNumId w:val="79"/>
  </w:num>
  <w:num w:numId="50">
    <w:abstractNumId w:val="15"/>
  </w:num>
  <w:num w:numId="51">
    <w:abstractNumId w:val="32"/>
  </w:num>
  <w:num w:numId="52">
    <w:abstractNumId w:val="57"/>
  </w:num>
  <w:num w:numId="53">
    <w:abstractNumId w:val="34"/>
  </w:num>
  <w:num w:numId="54">
    <w:abstractNumId w:val="23"/>
  </w:num>
  <w:num w:numId="55">
    <w:abstractNumId w:val="81"/>
  </w:num>
  <w:num w:numId="56">
    <w:abstractNumId w:val="65"/>
  </w:num>
  <w:num w:numId="57">
    <w:abstractNumId w:val="74"/>
  </w:num>
  <w:num w:numId="58">
    <w:abstractNumId w:val="51"/>
  </w:num>
  <w:num w:numId="59">
    <w:abstractNumId w:val="35"/>
  </w:num>
  <w:num w:numId="60">
    <w:abstractNumId w:val="2"/>
  </w:num>
  <w:num w:numId="61">
    <w:abstractNumId w:val="55"/>
  </w:num>
  <w:num w:numId="62">
    <w:abstractNumId w:val="69"/>
  </w:num>
  <w:num w:numId="63">
    <w:abstractNumId w:val="59"/>
  </w:num>
  <w:num w:numId="64">
    <w:abstractNumId w:val="48"/>
  </w:num>
  <w:num w:numId="65">
    <w:abstractNumId w:val="28"/>
  </w:num>
  <w:num w:numId="66">
    <w:abstractNumId w:val="11"/>
  </w:num>
  <w:num w:numId="67">
    <w:abstractNumId w:val="72"/>
  </w:num>
  <w:num w:numId="68">
    <w:abstractNumId w:val="1"/>
  </w:num>
  <w:num w:numId="69">
    <w:abstractNumId w:val="63"/>
  </w:num>
  <w:num w:numId="70">
    <w:abstractNumId w:val="78"/>
  </w:num>
  <w:num w:numId="71">
    <w:abstractNumId w:val="67"/>
  </w:num>
  <w:num w:numId="72">
    <w:abstractNumId w:val="38"/>
  </w:num>
  <w:num w:numId="73">
    <w:abstractNumId w:val="8"/>
  </w:num>
  <w:num w:numId="74">
    <w:abstractNumId w:val="44"/>
  </w:num>
  <w:num w:numId="75">
    <w:abstractNumId w:val="69"/>
  </w:num>
  <w:num w:numId="76">
    <w:abstractNumId w:val="7"/>
  </w:num>
  <w:num w:numId="77">
    <w:abstractNumId w:val="39"/>
  </w:num>
  <w:num w:numId="78">
    <w:abstractNumId w:val="31"/>
  </w:num>
  <w:num w:numId="79">
    <w:abstractNumId w:val="60"/>
  </w:num>
  <w:num w:numId="80">
    <w:abstractNumId w:val="80"/>
  </w:num>
  <w:num w:numId="81">
    <w:abstractNumId w:val="5"/>
  </w:num>
  <w:num w:numId="82">
    <w:abstractNumId w:val="52"/>
  </w:num>
  <w:num w:numId="83">
    <w:abstractNumId w:val="69"/>
    <w:lvlOverride w:ilvl="0">
      <w:startOverride w:val="3"/>
    </w:lvlOverride>
  </w:num>
  <w:num w:numId="84">
    <w:abstractNumId w:val="82"/>
  </w:num>
  <w:num w:numId="85">
    <w:abstractNumId w:val="10"/>
  </w:num>
  <w:num w:numId="86">
    <w:abstractNumId w:val="14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36"/>
    <w:rsid w:val="00002EFE"/>
    <w:rsid w:val="00004A34"/>
    <w:rsid w:val="00005A5F"/>
    <w:rsid w:val="00006ED0"/>
    <w:rsid w:val="00011384"/>
    <w:rsid w:val="0001451D"/>
    <w:rsid w:val="000155D4"/>
    <w:rsid w:val="000156C4"/>
    <w:rsid w:val="00016520"/>
    <w:rsid w:val="00017434"/>
    <w:rsid w:val="0001780A"/>
    <w:rsid w:val="00021D1B"/>
    <w:rsid w:val="000226D3"/>
    <w:rsid w:val="0002307C"/>
    <w:rsid w:val="000249AA"/>
    <w:rsid w:val="000301D7"/>
    <w:rsid w:val="00031D06"/>
    <w:rsid w:val="00033953"/>
    <w:rsid w:val="00036C96"/>
    <w:rsid w:val="000378C9"/>
    <w:rsid w:val="000429BD"/>
    <w:rsid w:val="00044AC1"/>
    <w:rsid w:val="00047E3B"/>
    <w:rsid w:val="00050DC9"/>
    <w:rsid w:val="00053D4A"/>
    <w:rsid w:val="00054B85"/>
    <w:rsid w:val="00054F77"/>
    <w:rsid w:val="00057044"/>
    <w:rsid w:val="00061DC7"/>
    <w:rsid w:val="00065A39"/>
    <w:rsid w:val="000673F8"/>
    <w:rsid w:val="00073DAD"/>
    <w:rsid w:val="000768EC"/>
    <w:rsid w:val="00077C9B"/>
    <w:rsid w:val="00081193"/>
    <w:rsid w:val="000812B9"/>
    <w:rsid w:val="00081A4D"/>
    <w:rsid w:val="00081FB5"/>
    <w:rsid w:val="00084677"/>
    <w:rsid w:val="00084811"/>
    <w:rsid w:val="00084E51"/>
    <w:rsid w:val="000856AE"/>
    <w:rsid w:val="00086C2B"/>
    <w:rsid w:val="00087207"/>
    <w:rsid w:val="00091D5B"/>
    <w:rsid w:val="00094D44"/>
    <w:rsid w:val="00097A31"/>
    <w:rsid w:val="00097B80"/>
    <w:rsid w:val="00097EC7"/>
    <w:rsid w:val="00097F8F"/>
    <w:rsid w:val="000A5879"/>
    <w:rsid w:val="000B1133"/>
    <w:rsid w:val="000B73ED"/>
    <w:rsid w:val="000B7872"/>
    <w:rsid w:val="000C37CF"/>
    <w:rsid w:val="000C57C6"/>
    <w:rsid w:val="000D07C8"/>
    <w:rsid w:val="000D2326"/>
    <w:rsid w:val="000D33EC"/>
    <w:rsid w:val="000D3CAD"/>
    <w:rsid w:val="000D3EA4"/>
    <w:rsid w:val="000E0561"/>
    <w:rsid w:val="000E0A52"/>
    <w:rsid w:val="000E0D63"/>
    <w:rsid w:val="000E1794"/>
    <w:rsid w:val="000E1853"/>
    <w:rsid w:val="000E3A39"/>
    <w:rsid w:val="000E4106"/>
    <w:rsid w:val="000F200C"/>
    <w:rsid w:val="000F3485"/>
    <w:rsid w:val="0010023F"/>
    <w:rsid w:val="001043EC"/>
    <w:rsid w:val="001049E2"/>
    <w:rsid w:val="0011016F"/>
    <w:rsid w:val="00112299"/>
    <w:rsid w:val="00115AD5"/>
    <w:rsid w:val="00116DE0"/>
    <w:rsid w:val="00117A12"/>
    <w:rsid w:val="001227E1"/>
    <w:rsid w:val="00122B9E"/>
    <w:rsid w:val="001243A7"/>
    <w:rsid w:val="001309BD"/>
    <w:rsid w:val="00134C9C"/>
    <w:rsid w:val="0013644C"/>
    <w:rsid w:val="001417A8"/>
    <w:rsid w:val="0014247A"/>
    <w:rsid w:val="00142680"/>
    <w:rsid w:val="00143C0E"/>
    <w:rsid w:val="0014405B"/>
    <w:rsid w:val="00144C4E"/>
    <w:rsid w:val="00146F96"/>
    <w:rsid w:val="00147D06"/>
    <w:rsid w:val="00150608"/>
    <w:rsid w:val="00152F61"/>
    <w:rsid w:val="00153CB1"/>
    <w:rsid w:val="00155866"/>
    <w:rsid w:val="0016143F"/>
    <w:rsid w:val="0016172C"/>
    <w:rsid w:val="00163832"/>
    <w:rsid w:val="00164456"/>
    <w:rsid w:val="00167266"/>
    <w:rsid w:val="001714EC"/>
    <w:rsid w:val="0017183B"/>
    <w:rsid w:val="001719F8"/>
    <w:rsid w:val="00171AD7"/>
    <w:rsid w:val="0017273B"/>
    <w:rsid w:val="001778ED"/>
    <w:rsid w:val="0018097F"/>
    <w:rsid w:val="00181AF0"/>
    <w:rsid w:val="001831AC"/>
    <w:rsid w:val="00183687"/>
    <w:rsid w:val="00187F17"/>
    <w:rsid w:val="0019021A"/>
    <w:rsid w:val="0019159B"/>
    <w:rsid w:val="00192557"/>
    <w:rsid w:val="0019397C"/>
    <w:rsid w:val="00195E60"/>
    <w:rsid w:val="00196ABF"/>
    <w:rsid w:val="00197DBB"/>
    <w:rsid w:val="001A145B"/>
    <w:rsid w:val="001A18C0"/>
    <w:rsid w:val="001A6983"/>
    <w:rsid w:val="001A78F9"/>
    <w:rsid w:val="001B1D81"/>
    <w:rsid w:val="001B26ED"/>
    <w:rsid w:val="001B2B91"/>
    <w:rsid w:val="001B6B98"/>
    <w:rsid w:val="001C1112"/>
    <w:rsid w:val="001C4159"/>
    <w:rsid w:val="001C52A0"/>
    <w:rsid w:val="001F428B"/>
    <w:rsid w:val="001F4566"/>
    <w:rsid w:val="001F7E8D"/>
    <w:rsid w:val="00200358"/>
    <w:rsid w:val="00200D04"/>
    <w:rsid w:val="0020163D"/>
    <w:rsid w:val="00202E9E"/>
    <w:rsid w:val="002034F6"/>
    <w:rsid w:val="00204654"/>
    <w:rsid w:val="0020492A"/>
    <w:rsid w:val="00206910"/>
    <w:rsid w:val="00207025"/>
    <w:rsid w:val="00207513"/>
    <w:rsid w:val="00207D0F"/>
    <w:rsid w:val="00212760"/>
    <w:rsid w:val="00213F0C"/>
    <w:rsid w:val="00216F21"/>
    <w:rsid w:val="00217C4D"/>
    <w:rsid w:val="00221A60"/>
    <w:rsid w:val="0022218D"/>
    <w:rsid w:val="00224E54"/>
    <w:rsid w:val="00225F37"/>
    <w:rsid w:val="00226209"/>
    <w:rsid w:val="002310E9"/>
    <w:rsid w:val="002327D0"/>
    <w:rsid w:val="00232B9A"/>
    <w:rsid w:val="0023419E"/>
    <w:rsid w:val="002343E4"/>
    <w:rsid w:val="00234C4D"/>
    <w:rsid w:val="002368BD"/>
    <w:rsid w:val="00240DBF"/>
    <w:rsid w:val="00240DEA"/>
    <w:rsid w:val="00242D8C"/>
    <w:rsid w:val="00245124"/>
    <w:rsid w:val="0024648F"/>
    <w:rsid w:val="00246A4D"/>
    <w:rsid w:val="002519F4"/>
    <w:rsid w:val="00260778"/>
    <w:rsid w:val="00263B38"/>
    <w:rsid w:val="00265DDB"/>
    <w:rsid w:val="002669F9"/>
    <w:rsid w:val="00266B5A"/>
    <w:rsid w:val="00271E42"/>
    <w:rsid w:val="00271E5A"/>
    <w:rsid w:val="00272906"/>
    <w:rsid w:val="00274395"/>
    <w:rsid w:val="00274DB8"/>
    <w:rsid w:val="00275C01"/>
    <w:rsid w:val="00277D28"/>
    <w:rsid w:val="00283109"/>
    <w:rsid w:val="002847A8"/>
    <w:rsid w:val="00284F64"/>
    <w:rsid w:val="00285D8D"/>
    <w:rsid w:val="002920CA"/>
    <w:rsid w:val="0029355D"/>
    <w:rsid w:val="002936F1"/>
    <w:rsid w:val="00297140"/>
    <w:rsid w:val="00297B2B"/>
    <w:rsid w:val="002A0173"/>
    <w:rsid w:val="002A0EFF"/>
    <w:rsid w:val="002A167D"/>
    <w:rsid w:val="002A3751"/>
    <w:rsid w:val="002A395E"/>
    <w:rsid w:val="002A3CCE"/>
    <w:rsid w:val="002A61BB"/>
    <w:rsid w:val="002A692E"/>
    <w:rsid w:val="002B18B0"/>
    <w:rsid w:val="002B2741"/>
    <w:rsid w:val="002B5E84"/>
    <w:rsid w:val="002B6177"/>
    <w:rsid w:val="002C25EB"/>
    <w:rsid w:val="002C4C8D"/>
    <w:rsid w:val="002C72E0"/>
    <w:rsid w:val="002C7CEE"/>
    <w:rsid w:val="002D138B"/>
    <w:rsid w:val="002D448E"/>
    <w:rsid w:val="002D51BE"/>
    <w:rsid w:val="002D74C4"/>
    <w:rsid w:val="002E2377"/>
    <w:rsid w:val="002F179E"/>
    <w:rsid w:val="002F367C"/>
    <w:rsid w:val="002F3D5E"/>
    <w:rsid w:val="0030065E"/>
    <w:rsid w:val="0030087A"/>
    <w:rsid w:val="00300965"/>
    <w:rsid w:val="00302A4A"/>
    <w:rsid w:val="003031E2"/>
    <w:rsid w:val="00303471"/>
    <w:rsid w:val="00303E05"/>
    <w:rsid w:val="0030716D"/>
    <w:rsid w:val="00311E9C"/>
    <w:rsid w:val="00312951"/>
    <w:rsid w:val="0031338F"/>
    <w:rsid w:val="003164E4"/>
    <w:rsid w:val="00317D81"/>
    <w:rsid w:val="00321E3E"/>
    <w:rsid w:val="003234CD"/>
    <w:rsid w:val="003241B9"/>
    <w:rsid w:val="003268DD"/>
    <w:rsid w:val="00327562"/>
    <w:rsid w:val="00330347"/>
    <w:rsid w:val="00330646"/>
    <w:rsid w:val="00330F10"/>
    <w:rsid w:val="00331AC2"/>
    <w:rsid w:val="003323FF"/>
    <w:rsid w:val="00333901"/>
    <w:rsid w:val="0033400E"/>
    <w:rsid w:val="00337044"/>
    <w:rsid w:val="003377DB"/>
    <w:rsid w:val="003405C0"/>
    <w:rsid w:val="0034127C"/>
    <w:rsid w:val="00341F44"/>
    <w:rsid w:val="0034292E"/>
    <w:rsid w:val="00343FDE"/>
    <w:rsid w:val="00345C5F"/>
    <w:rsid w:val="00346C18"/>
    <w:rsid w:val="0035018D"/>
    <w:rsid w:val="003524D9"/>
    <w:rsid w:val="0036442C"/>
    <w:rsid w:val="003645FA"/>
    <w:rsid w:val="003669E9"/>
    <w:rsid w:val="0037445B"/>
    <w:rsid w:val="00376F1C"/>
    <w:rsid w:val="00377CA1"/>
    <w:rsid w:val="00380ED6"/>
    <w:rsid w:val="0038639A"/>
    <w:rsid w:val="00391620"/>
    <w:rsid w:val="00392ABE"/>
    <w:rsid w:val="00393EAE"/>
    <w:rsid w:val="0039407B"/>
    <w:rsid w:val="003A1223"/>
    <w:rsid w:val="003A274D"/>
    <w:rsid w:val="003B0318"/>
    <w:rsid w:val="003B2244"/>
    <w:rsid w:val="003B33CA"/>
    <w:rsid w:val="003B3400"/>
    <w:rsid w:val="003B36D5"/>
    <w:rsid w:val="003B6003"/>
    <w:rsid w:val="003C2889"/>
    <w:rsid w:val="003C3909"/>
    <w:rsid w:val="003C65B4"/>
    <w:rsid w:val="003D0095"/>
    <w:rsid w:val="003D19E4"/>
    <w:rsid w:val="003D257A"/>
    <w:rsid w:val="003D2999"/>
    <w:rsid w:val="003D363C"/>
    <w:rsid w:val="003D53D4"/>
    <w:rsid w:val="003D65FB"/>
    <w:rsid w:val="003E08BA"/>
    <w:rsid w:val="003E2A95"/>
    <w:rsid w:val="003E3F40"/>
    <w:rsid w:val="003F3125"/>
    <w:rsid w:val="003F576A"/>
    <w:rsid w:val="003F796A"/>
    <w:rsid w:val="004034BD"/>
    <w:rsid w:val="00410104"/>
    <w:rsid w:val="00411D34"/>
    <w:rsid w:val="00411D45"/>
    <w:rsid w:val="00413ACF"/>
    <w:rsid w:val="00416147"/>
    <w:rsid w:val="00417A8B"/>
    <w:rsid w:val="00417F13"/>
    <w:rsid w:val="00421553"/>
    <w:rsid w:val="004238D6"/>
    <w:rsid w:val="00423DCE"/>
    <w:rsid w:val="0042530A"/>
    <w:rsid w:val="00425B92"/>
    <w:rsid w:val="00426289"/>
    <w:rsid w:val="00427128"/>
    <w:rsid w:val="00427985"/>
    <w:rsid w:val="00427D9F"/>
    <w:rsid w:val="0043006C"/>
    <w:rsid w:val="004329F6"/>
    <w:rsid w:val="00432E6B"/>
    <w:rsid w:val="0043399D"/>
    <w:rsid w:val="00433ADA"/>
    <w:rsid w:val="00434101"/>
    <w:rsid w:val="00435305"/>
    <w:rsid w:val="004375F3"/>
    <w:rsid w:val="00437ED8"/>
    <w:rsid w:val="004401AF"/>
    <w:rsid w:val="00440872"/>
    <w:rsid w:val="004458F9"/>
    <w:rsid w:val="0044639F"/>
    <w:rsid w:val="00446A75"/>
    <w:rsid w:val="00447D53"/>
    <w:rsid w:val="00452FAA"/>
    <w:rsid w:val="004549EB"/>
    <w:rsid w:val="00456EC0"/>
    <w:rsid w:val="0046062E"/>
    <w:rsid w:val="00461BE6"/>
    <w:rsid w:val="00463D41"/>
    <w:rsid w:val="00464713"/>
    <w:rsid w:val="004659A1"/>
    <w:rsid w:val="0046667F"/>
    <w:rsid w:val="00472C79"/>
    <w:rsid w:val="004733E4"/>
    <w:rsid w:val="004765D2"/>
    <w:rsid w:val="00477E43"/>
    <w:rsid w:val="004802EC"/>
    <w:rsid w:val="004808EC"/>
    <w:rsid w:val="004832F5"/>
    <w:rsid w:val="00483340"/>
    <w:rsid w:val="004928A8"/>
    <w:rsid w:val="00493CE3"/>
    <w:rsid w:val="00495B18"/>
    <w:rsid w:val="004A0EEF"/>
    <w:rsid w:val="004A1124"/>
    <w:rsid w:val="004A2734"/>
    <w:rsid w:val="004A2AB8"/>
    <w:rsid w:val="004A43A5"/>
    <w:rsid w:val="004A48ED"/>
    <w:rsid w:val="004A6E00"/>
    <w:rsid w:val="004A784A"/>
    <w:rsid w:val="004B0A67"/>
    <w:rsid w:val="004B3D45"/>
    <w:rsid w:val="004B45D5"/>
    <w:rsid w:val="004B59B6"/>
    <w:rsid w:val="004C076D"/>
    <w:rsid w:val="004C0D2C"/>
    <w:rsid w:val="004C0DF1"/>
    <w:rsid w:val="004C2019"/>
    <w:rsid w:val="004C4CB1"/>
    <w:rsid w:val="004D0C9B"/>
    <w:rsid w:val="004D16DE"/>
    <w:rsid w:val="004D55A6"/>
    <w:rsid w:val="004D57C1"/>
    <w:rsid w:val="004E29F1"/>
    <w:rsid w:val="004E43E7"/>
    <w:rsid w:val="004E4DA0"/>
    <w:rsid w:val="004E5AB2"/>
    <w:rsid w:val="004E5D29"/>
    <w:rsid w:val="004F0577"/>
    <w:rsid w:val="004F24A8"/>
    <w:rsid w:val="004F4B49"/>
    <w:rsid w:val="004F5E6E"/>
    <w:rsid w:val="004F7F54"/>
    <w:rsid w:val="00502FEC"/>
    <w:rsid w:val="00503D7F"/>
    <w:rsid w:val="0050561E"/>
    <w:rsid w:val="005107DE"/>
    <w:rsid w:val="00511931"/>
    <w:rsid w:val="0051258D"/>
    <w:rsid w:val="00512D52"/>
    <w:rsid w:val="00513F3C"/>
    <w:rsid w:val="00514425"/>
    <w:rsid w:val="00514CDF"/>
    <w:rsid w:val="00521B78"/>
    <w:rsid w:val="00524BDE"/>
    <w:rsid w:val="00530058"/>
    <w:rsid w:val="00531107"/>
    <w:rsid w:val="005316EF"/>
    <w:rsid w:val="0053224A"/>
    <w:rsid w:val="005326C3"/>
    <w:rsid w:val="00534A6A"/>
    <w:rsid w:val="00535838"/>
    <w:rsid w:val="00535DA9"/>
    <w:rsid w:val="00536932"/>
    <w:rsid w:val="005372D3"/>
    <w:rsid w:val="005434CE"/>
    <w:rsid w:val="005441FC"/>
    <w:rsid w:val="00545D92"/>
    <w:rsid w:val="00547DB3"/>
    <w:rsid w:val="005538D2"/>
    <w:rsid w:val="00554E99"/>
    <w:rsid w:val="005553EE"/>
    <w:rsid w:val="0055582D"/>
    <w:rsid w:val="0056126C"/>
    <w:rsid w:val="005615B4"/>
    <w:rsid w:val="00562497"/>
    <w:rsid w:val="00562788"/>
    <w:rsid w:val="0056589B"/>
    <w:rsid w:val="00570107"/>
    <w:rsid w:val="00570251"/>
    <w:rsid w:val="00574168"/>
    <w:rsid w:val="00575757"/>
    <w:rsid w:val="00582ED7"/>
    <w:rsid w:val="00584496"/>
    <w:rsid w:val="00585EAC"/>
    <w:rsid w:val="005920CD"/>
    <w:rsid w:val="00592B68"/>
    <w:rsid w:val="00593095"/>
    <w:rsid w:val="0059333D"/>
    <w:rsid w:val="00593487"/>
    <w:rsid w:val="005965C4"/>
    <w:rsid w:val="00596D1C"/>
    <w:rsid w:val="005A09F5"/>
    <w:rsid w:val="005A0DC0"/>
    <w:rsid w:val="005A3471"/>
    <w:rsid w:val="005A381A"/>
    <w:rsid w:val="005A534F"/>
    <w:rsid w:val="005A705F"/>
    <w:rsid w:val="005B080B"/>
    <w:rsid w:val="005B29C5"/>
    <w:rsid w:val="005B3627"/>
    <w:rsid w:val="005C3D13"/>
    <w:rsid w:val="005C44C5"/>
    <w:rsid w:val="005C4C1B"/>
    <w:rsid w:val="005C5688"/>
    <w:rsid w:val="005D012C"/>
    <w:rsid w:val="005D40E0"/>
    <w:rsid w:val="005D7144"/>
    <w:rsid w:val="005D767C"/>
    <w:rsid w:val="005D790F"/>
    <w:rsid w:val="005D7DEB"/>
    <w:rsid w:val="005E0143"/>
    <w:rsid w:val="005E28A7"/>
    <w:rsid w:val="005E6224"/>
    <w:rsid w:val="005E6796"/>
    <w:rsid w:val="005E7C8C"/>
    <w:rsid w:val="005F2751"/>
    <w:rsid w:val="005F6F81"/>
    <w:rsid w:val="00600D4E"/>
    <w:rsid w:val="00606B43"/>
    <w:rsid w:val="006203AF"/>
    <w:rsid w:val="00626AD4"/>
    <w:rsid w:val="00630009"/>
    <w:rsid w:val="00630018"/>
    <w:rsid w:val="006335BD"/>
    <w:rsid w:val="00634146"/>
    <w:rsid w:val="00635899"/>
    <w:rsid w:val="00635A5C"/>
    <w:rsid w:val="0063652C"/>
    <w:rsid w:val="006379A7"/>
    <w:rsid w:val="00642856"/>
    <w:rsid w:val="00643E01"/>
    <w:rsid w:val="00644DA4"/>
    <w:rsid w:val="00646020"/>
    <w:rsid w:val="00646C67"/>
    <w:rsid w:val="006477D8"/>
    <w:rsid w:val="00652291"/>
    <w:rsid w:val="00652527"/>
    <w:rsid w:val="006576D9"/>
    <w:rsid w:val="00657868"/>
    <w:rsid w:val="006642E2"/>
    <w:rsid w:val="00664825"/>
    <w:rsid w:val="0066787E"/>
    <w:rsid w:val="006753B1"/>
    <w:rsid w:val="00676445"/>
    <w:rsid w:val="006802FA"/>
    <w:rsid w:val="00680F8F"/>
    <w:rsid w:val="006812F1"/>
    <w:rsid w:val="0068225B"/>
    <w:rsid w:val="00683415"/>
    <w:rsid w:val="00686325"/>
    <w:rsid w:val="006873CF"/>
    <w:rsid w:val="00692B82"/>
    <w:rsid w:val="00697825"/>
    <w:rsid w:val="00697FF4"/>
    <w:rsid w:val="006A1166"/>
    <w:rsid w:val="006A45CF"/>
    <w:rsid w:val="006A5028"/>
    <w:rsid w:val="006A5EB9"/>
    <w:rsid w:val="006A6A6B"/>
    <w:rsid w:val="006B07EF"/>
    <w:rsid w:val="006B1A59"/>
    <w:rsid w:val="006B1E24"/>
    <w:rsid w:val="006B21E8"/>
    <w:rsid w:val="006B304A"/>
    <w:rsid w:val="006B322F"/>
    <w:rsid w:val="006B5746"/>
    <w:rsid w:val="006C0DBA"/>
    <w:rsid w:val="006C341E"/>
    <w:rsid w:val="006C3EBC"/>
    <w:rsid w:val="006C5996"/>
    <w:rsid w:val="006C5BA3"/>
    <w:rsid w:val="006C6FA5"/>
    <w:rsid w:val="006D16BA"/>
    <w:rsid w:val="006D259F"/>
    <w:rsid w:val="006D3215"/>
    <w:rsid w:val="006D635B"/>
    <w:rsid w:val="006D735B"/>
    <w:rsid w:val="006E03C9"/>
    <w:rsid w:val="006E04CC"/>
    <w:rsid w:val="006E1391"/>
    <w:rsid w:val="006E2D4A"/>
    <w:rsid w:val="006E30EB"/>
    <w:rsid w:val="006E357D"/>
    <w:rsid w:val="006E3D53"/>
    <w:rsid w:val="006E447B"/>
    <w:rsid w:val="006E6741"/>
    <w:rsid w:val="006E7FCF"/>
    <w:rsid w:val="006F0E07"/>
    <w:rsid w:val="006F2CDA"/>
    <w:rsid w:val="006F4389"/>
    <w:rsid w:val="006F49D6"/>
    <w:rsid w:val="006F5163"/>
    <w:rsid w:val="006F5730"/>
    <w:rsid w:val="006F6510"/>
    <w:rsid w:val="00700F30"/>
    <w:rsid w:val="00702FF7"/>
    <w:rsid w:val="007039F9"/>
    <w:rsid w:val="00704D46"/>
    <w:rsid w:val="00705C1F"/>
    <w:rsid w:val="00706532"/>
    <w:rsid w:val="007113E7"/>
    <w:rsid w:val="007118FF"/>
    <w:rsid w:val="00712860"/>
    <w:rsid w:val="00716D25"/>
    <w:rsid w:val="00725A7B"/>
    <w:rsid w:val="00733865"/>
    <w:rsid w:val="00741A18"/>
    <w:rsid w:val="00742246"/>
    <w:rsid w:val="0074233A"/>
    <w:rsid w:val="0074719C"/>
    <w:rsid w:val="00747388"/>
    <w:rsid w:val="00747862"/>
    <w:rsid w:val="007502F7"/>
    <w:rsid w:val="00751BBA"/>
    <w:rsid w:val="00753137"/>
    <w:rsid w:val="0075523F"/>
    <w:rsid w:val="00757563"/>
    <w:rsid w:val="0076719C"/>
    <w:rsid w:val="00772BAD"/>
    <w:rsid w:val="00773301"/>
    <w:rsid w:val="007750BA"/>
    <w:rsid w:val="007750E2"/>
    <w:rsid w:val="00776D23"/>
    <w:rsid w:val="00776FF7"/>
    <w:rsid w:val="0078032E"/>
    <w:rsid w:val="007806CE"/>
    <w:rsid w:val="00783547"/>
    <w:rsid w:val="00784473"/>
    <w:rsid w:val="00784B52"/>
    <w:rsid w:val="007858DD"/>
    <w:rsid w:val="007861C7"/>
    <w:rsid w:val="007911B3"/>
    <w:rsid w:val="00792919"/>
    <w:rsid w:val="00795A6E"/>
    <w:rsid w:val="00797D35"/>
    <w:rsid w:val="007A15AB"/>
    <w:rsid w:val="007A393C"/>
    <w:rsid w:val="007A6590"/>
    <w:rsid w:val="007A662D"/>
    <w:rsid w:val="007B2D6E"/>
    <w:rsid w:val="007C1149"/>
    <w:rsid w:val="007C1E54"/>
    <w:rsid w:val="007C3DB9"/>
    <w:rsid w:val="007C508A"/>
    <w:rsid w:val="007D05D4"/>
    <w:rsid w:val="007D0E7B"/>
    <w:rsid w:val="007D1DB2"/>
    <w:rsid w:val="007D3253"/>
    <w:rsid w:val="007D7755"/>
    <w:rsid w:val="007D786C"/>
    <w:rsid w:val="007E07AC"/>
    <w:rsid w:val="007E654D"/>
    <w:rsid w:val="007E78FC"/>
    <w:rsid w:val="007F04A5"/>
    <w:rsid w:val="007F3EA2"/>
    <w:rsid w:val="00801FE1"/>
    <w:rsid w:val="0080312F"/>
    <w:rsid w:val="00803744"/>
    <w:rsid w:val="00804406"/>
    <w:rsid w:val="00807471"/>
    <w:rsid w:val="00812808"/>
    <w:rsid w:val="00820560"/>
    <w:rsid w:val="00820A41"/>
    <w:rsid w:val="00823756"/>
    <w:rsid w:val="00831DA2"/>
    <w:rsid w:val="00831DE0"/>
    <w:rsid w:val="008340F8"/>
    <w:rsid w:val="00835DFB"/>
    <w:rsid w:val="008367E0"/>
    <w:rsid w:val="00841580"/>
    <w:rsid w:val="00843914"/>
    <w:rsid w:val="00845C08"/>
    <w:rsid w:val="00847B93"/>
    <w:rsid w:val="008502D7"/>
    <w:rsid w:val="008516C8"/>
    <w:rsid w:val="00851CB9"/>
    <w:rsid w:val="00854467"/>
    <w:rsid w:val="008547EA"/>
    <w:rsid w:val="00855EF2"/>
    <w:rsid w:val="00856055"/>
    <w:rsid w:val="00857569"/>
    <w:rsid w:val="00861B09"/>
    <w:rsid w:val="008627EB"/>
    <w:rsid w:val="00863445"/>
    <w:rsid w:val="0086364E"/>
    <w:rsid w:val="00865ED4"/>
    <w:rsid w:val="008662CD"/>
    <w:rsid w:val="0086693D"/>
    <w:rsid w:val="00866DA4"/>
    <w:rsid w:val="008670FB"/>
    <w:rsid w:val="00875687"/>
    <w:rsid w:val="008837AA"/>
    <w:rsid w:val="008A0A8B"/>
    <w:rsid w:val="008A2196"/>
    <w:rsid w:val="008A39EE"/>
    <w:rsid w:val="008A40A5"/>
    <w:rsid w:val="008A4899"/>
    <w:rsid w:val="008A50E3"/>
    <w:rsid w:val="008B2FA9"/>
    <w:rsid w:val="008B5D7B"/>
    <w:rsid w:val="008B7358"/>
    <w:rsid w:val="008C08B2"/>
    <w:rsid w:val="008C21B1"/>
    <w:rsid w:val="008C24FA"/>
    <w:rsid w:val="008C2E64"/>
    <w:rsid w:val="008C36BF"/>
    <w:rsid w:val="008C6463"/>
    <w:rsid w:val="008D1051"/>
    <w:rsid w:val="008D4522"/>
    <w:rsid w:val="008D4AFB"/>
    <w:rsid w:val="008D7A57"/>
    <w:rsid w:val="008E2223"/>
    <w:rsid w:val="008E233F"/>
    <w:rsid w:val="008E29D5"/>
    <w:rsid w:val="008E2F08"/>
    <w:rsid w:val="008E3C90"/>
    <w:rsid w:val="008E66A4"/>
    <w:rsid w:val="008F5BC6"/>
    <w:rsid w:val="0090032A"/>
    <w:rsid w:val="00906955"/>
    <w:rsid w:val="00915737"/>
    <w:rsid w:val="00915DA2"/>
    <w:rsid w:val="00924B71"/>
    <w:rsid w:val="00927A1D"/>
    <w:rsid w:val="00931F1E"/>
    <w:rsid w:val="00932BC3"/>
    <w:rsid w:val="0093402F"/>
    <w:rsid w:val="00934C29"/>
    <w:rsid w:val="0093784B"/>
    <w:rsid w:val="0094158C"/>
    <w:rsid w:val="0094410B"/>
    <w:rsid w:val="009466B6"/>
    <w:rsid w:val="009476A7"/>
    <w:rsid w:val="00947EDB"/>
    <w:rsid w:val="00951DBF"/>
    <w:rsid w:val="00951FAB"/>
    <w:rsid w:val="009536A0"/>
    <w:rsid w:val="00953B01"/>
    <w:rsid w:val="009643DC"/>
    <w:rsid w:val="00967138"/>
    <w:rsid w:val="009678EE"/>
    <w:rsid w:val="00967A0C"/>
    <w:rsid w:val="00970ED9"/>
    <w:rsid w:val="009720B1"/>
    <w:rsid w:val="009728B9"/>
    <w:rsid w:val="00972B60"/>
    <w:rsid w:val="00975C94"/>
    <w:rsid w:val="00977DBF"/>
    <w:rsid w:val="00984424"/>
    <w:rsid w:val="00984439"/>
    <w:rsid w:val="00985D6C"/>
    <w:rsid w:val="00985EE9"/>
    <w:rsid w:val="009861B9"/>
    <w:rsid w:val="009912B1"/>
    <w:rsid w:val="00991A3F"/>
    <w:rsid w:val="009927E6"/>
    <w:rsid w:val="0099408D"/>
    <w:rsid w:val="0099622E"/>
    <w:rsid w:val="00996EAB"/>
    <w:rsid w:val="00997200"/>
    <w:rsid w:val="00997E16"/>
    <w:rsid w:val="009A0B0B"/>
    <w:rsid w:val="009A48F3"/>
    <w:rsid w:val="009A5083"/>
    <w:rsid w:val="009A6073"/>
    <w:rsid w:val="009B11BB"/>
    <w:rsid w:val="009B6155"/>
    <w:rsid w:val="009C059D"/>
    <w:rsid w:val="009C3911"/>
    <w:rsid w:val="009C3917"/>
    <w:rsid w:val="009C420E"/>
    <w:rsid w:val="009C5830"/>
    <w:rsid w:val="009C6C6E"/>
    <w:rsid w:val="009C7C87"/>
    <w:rsid w:val="009D1A49"/>
    <w:rsid w:val="009D225D"/>
    <w:rsid w:val="009D5A20"/>
    <w:rsid w:val="009D5ADE"/>
    <w:rsid w:val="009D5CEB"/>
    <w:rsid w:val="009D7A5A"/>
    <w:rsid w:val="009E049F"/>
    <w:rsid w:val="009E1B17"/>
    <w:rsid w:val="009E5DAB"/>
    <w:rsid w:val="009E7FE1"/>
    <w:rsid w:val="009F1419"/>
    <w:rsid w:val="009F15AD"/>
    <w:rsid w:val="009F30B3"/>
    <w:rsid w:val="009F32BD"/>
    <w:rsid w:val="009F32DC"/>
    <w:rsid w:val="009F52A6"/>
    <w:rsid w:val="009F548D"/>
    <w:rsid w:val="009F55EF"/>
    <w:rsid w:val="00A03617"/>
    <w:rsid w:val="00A04802"/>
    <w:rsid w:val="00A07E26"/>
    <w:rsid w:val="00A1092C"/>
    <w:rsid w:val="00A11285"/>
    <w:rsid w:val="00A123D2"/>
    <w:rsid w:val="00A1336E"/>
    <w:rsid w:val="00A15DE9"/>
    <w:rsid w:val="00A1621B"/>
    <w:rsid w:val="00A218EB"/>
    <w:rsid w:val="00A23A44"/>
    <w:rsid w:val="00A2405B"/>
    <w:rsid w:val="00A24983"/>
    <w:rsid w:val="00A27251"/>
    <w:rsid w:val="00A30DF2"/>
    <w:rsid w:val="00A315F8"/>
    <w:rsid w:val="00A335C0"/>
    <w:rsid w:val="00A33CE1"/>
    <w:rsid w:val="00A3448F"/>
    <w:rsid w:val="00A36193"/>
    <w:rsid w:val="00A36337"/>
    <w:rsid w:val="00A36EB5"/>
    <w:rsid w:val="00A44057"/>
    <w:rsid w:val="00A45473"/>
    <w:rsid w:val="00A454D1"/>
    <w:rsid w:val="00A45EA3"/>
    <w:rsid w:val="00A46065"/>
    <w:rsid w:val="00A4661A"/>
    <w:rsid w:val="00A46847"/>
    <w:rsid w:val="00A5045E"/>
    <w:rsid w:val="00A50F0A"/>
    <w:rsid w:val="00A5227C"/>
    <w:rsid w:val="00A54A25"/>
    <w:rsid w:val="00A5557C"/>
    <w:rsid w:val="00A57163"/>
    <w:rsid w:val="00A614D6"/>
    <w:rsid w:val="00A6243A"/>
    <w:rsid w:val="00A62929"/>
    <w:rsid w:val="00A65DF8"/>
    <w:rsid w:val="00A66491"/>
    <w:rsid w:val="00A668DB"/>
    <w:rsid w:val="00A75592"/>
    <w:rsid w:val="00A76939"/>
    <w:rsid w:val="00A77CF7"/>
    <w:rsid w:val="00A801E3"/>
    <w:rsid w:val="00A8154D"/>
    <w:rsid w:val="00A817F6"/>
    <w:rsid w:val="00A81F91"/>
    <w:rsid w:val="00A8342E"/>
    <w:rsid w:val="00A835F0"/>
    <w:rsid w:val="00A854AD"/>
    <w:rsid w:val="00A8578A"/>
    <w:rsid w:val="00A86EAE"/>
    <w:rsid w:val="00A8782E"/>
    <w:rsid w:val="00A9247B"/>
    <w:rsid w:val="00A962BD"/>
    <w:rsid w:val="00A9749C"/>
    <w:rsid w:val="00AA01BB"/>
    <w:rsid w:val="00AA0D54"/>
    <w:rsid w:val="00AA1C85"/>
    <w:rsid w:val="00AA3028"/>
    <w:rsid w:val="00AA4257"/>
    <w:rsid w:val="00AA73F3"/>
    <w:rsid w:val="00AA7441"/>
    <w:rsid w:val="00AB45E5"/>
    <w:rsid w:val="00AB7A66"/>
    <w:rsid w:val="00AC1D50"/>
    <w:rsid w:val="00AC408D"/>
    <w:rsid w:val="00AC479D"/>
    <w:rsid w:val="00AD1186"/>
    <w:rsid w:val="00AD48DC"/>
    <w:rsid w:val="00AD5953"/>
    <w:rsid w:val="00AE08B1"/>
    <w:rsid w:val="00AE20A3"/>
    <w:rsid w:val="00AE2406"/>
    <w:rsid w:val="00AE2D92"/>
    <w:rsid w:val="00AE3CAC"/>
    <w:rsid w:val="00AE448D"/>
    <w:rsid w:val="00AF086A"/>
    <w:rsid w:val="00AF142D"/>
    <w:rsid w:val="00AF16A5"/>
    <w:rsid w:val="00AF17F0"/>
    <w:rsid w:val="00AF2F83"/>
    <w:rsid w:val="00AF37D8"/>
    <w:rsid w:val="00B01EA8"/>
    <w:rsid w:val="00B029B7"/>
    <w:rsid w:val="00B10158"/>
    <w:rsid w:val="00B125D6"/>
    <w:rsid w:val="00B21C59"/>
    <w:rsid w:val="00B22777"/>
    <w:rsid w:val="00B244B6"/>
    <w:rsid w:val="00B25BDF"/>
    <w:rsid w:val="00B2666F"/>
    <w:rsid w:val="00B3024D"/>
    <w:rsid w:val="00B30AD8"/>
    <w:rsid w:val="00B33AA2"/>
    <w:rsid w:val="00B343D3"/>
    <w:rsid w:val="00B36442"/>
    <w:rsid w:val="00B4030B"/>
    <w:rsid w:val="00B41AB4"/>
    <w:rsid w:val="00B43881"/>
    <w:rsid w:val="00B43EA2"/>
    <w:rsid w:val="00B45676"/>
    <w:rsid w:val="00B45A21"/>
    <w:rsid w:val="00B5440D"/>
    <w:rsid w:val="00B60876"/>
    <w:rsid w:val="00B60E62"/>
    <w:rsid w:val="00B62DCE"/>
    <w:rsid w:val="00B64975"/>
    <w:rsid w:val="00B65267"/>
    <w:rsid w:val="00B670BC"/>
    <w:rsid w:val="00B678A5"/>
    <w:rsid w:val="00B67B94"/>
    <w:rsid w:val="00B67C02"/>
    <w:rsid w:val="00B67E4F"/>
    <w:rsid w:val="00B715ED"/>
    <w:rsid w:val="00B735FE"/>
    <w:rsid w:val="00B745CE"/>
    <w:rsid w:val="00B74828"/>
    <w:rsid w:val="00B74A46"/>
    <w:rsid w:val="00B74F19"/>
    <w:rsid w:val="00B77849"/>
    <w:rsid w:val="00B80C05"/>
    <w:rsid w:val="00B83052"/>
    <w:rsid w:val="00B95067"/>
    <w:rsid w:val="00B95362"/>
    <w:rsid w:val="00B96331"/>
    <w:rsid w:val="00B96E7A"/>
    <w:rsid w:val="00BA207E"/>
    <w:rsid w:val="00BA34CF"/>
    <w:rsid w:val="00BA5342"/>
    <w:rsid w:val="00BB0859"/>
    <w:rsid w:val="00BB5AE1"/>
    <w:rsid w:val="00BB756C"/>
    <w:rsid w:val="00BB7628"/>
    <w:rsid w:val="00BC4BE0"/>
    <w:rsid w:val="00BC55E9"/>
    <w:rsid w:val="00BD0216"/>
    <w:rsid w:val="00BD0FB2"/>
    <w:rsid w:val="00BD1569"/>
    <w:rsid w:val="00BD6D24"/>
    <w:rsid w:val="00BD71C7"/>
    <w:rsid w:val="00BD745E"/>
    <w:rsid w:val="00BD7AE1"/>
    <w:rsid w:val="00BE2FEF"/>
    <w:rsid w:val="00BE4217"/>
    <w:rsid w:val="00BE4452"/>
    <w:rsid w:val="00BE4A2A"/>
    <w:rsid w:val="00BE767C"/>
    <w:rsid w:val="00BF0976"/>
    <w:rsid w:val="00BF0B41"/>
    <w:rsid w:val="00BF0DA3"/>
    <w:rsid w:val="00BF57F2"/>
    <w:rsid w:val="00BF5A08"/>
    <w:rsid w:val="00BF61F2"/>
    <w:rsid w:val="00BF623A"/>
    <w:rsid w:val="00BF71CB"/>
    <w:rsid w:val="00BF79E2"/>
    <w:rsid w:val="00C00C24"/>
    <w:rsid w:val="00C02C37"/>
    <w:rsid w:val="00C0461F"/>
    <w:rsid w:val="00C07F18"/>
    <w:rsid w:val="00C137FD"/>
    <w:rsid w:val="00C158B9"/>
    <w:rsid w:val="00C15C40"/>
    <w:rsid w:val="00C15E36"/>
    <w:rsid w:val="00C2008E"/>
    <w:rsid w:val="00C212C8"/>
    <w:rsid w:val="00C2199B"/>
    <w:rsid w:val="00C24BC4"/>
    <w:rsid w:val="00C2630A"/>
    <w:rsid w:val="00C26AF6"/>
    <w:rsid w:val="00C301CA"/>
    <w:rsid w:val="00C305F0"/>
    <w:rsid w:val="00C30E1B"/>
    <w:rsid w:val="00C32CEC"/>
    <w:rsid w:val="00C33405"/>
    <w:rsid w:val="00C3472D"/>
    <w:rsid w:val="00C356DF"/>
    <w:rsid w:val="00C35917"/>
    <w:rsid w:val="00C369BE"/>
    <w:rsid w:val="00C37947"/>
    <w:rsid w:val="00C416B5"/>
    <w:rsid w:val="00C41F00"/>
    <w:rsid w:val="00C429CB"/>
    <w:rsid w:val="00C4550E"/>
    <w:rsid w:val="00C46DC0"/>
    <w:rsid w:val="00C477BA"/>
    <w:rsid w:val="00C47F5F"/>
    <w:rsid w:val="00C515AE"/>
    <w:rsid w:val="00C5670D"/>
    <w:rsid w:val="00C61FCD"/>
    <w:rsid w:val="00C638CC"/>
    <w:rsid w:val="00C63B15"/>
    <w:rsid w:val="00C63C30"/>
    <w:rsid w:val="00C70B2C"/>
    <w:rsid w:val="00C719E1"/>
    <w:rsid w:val="00C728B7"/>
    <w:rsid w:val="00C72D82"/>
    <w:rsid w:val="00C8037B"/>
    <w:rsid w:val="00C86BF9"/>
    <w:rsid w:val="00C871CB"/>
    <w:rsid w:val="00C87AEF"/>
    <w:rsid w:val="00C94679"/>
    <w:rsid w:val="00C94991"/>
    <w:rsid w:val="00C960B7"/>
    <w:rsid w:val="00C97713"/>
    <w:rsid w:val="00CA12CA"/>
    <w:rsid w:val="00CA1DEC"/>
    <w:rsid w:val="00CA254D"/>
    <w:rsid w:val="00CA3170"/>
    <w:rsid w:val="00CA4D83"/>
    <w:rsid w:val="00CB12E3"/>
    <w:rsid w:val="00CC23FB"/>
    <w:rsid w:val="00CC4AAC"/>
    <w:rsid w:val="00CD12A4"/>
    <w:rsid w:val="00CD174F"/>
    <w:rsid w:val="00CD3EC2"/>
    <w:rsid w:val="00CD447C"/>
    <w:rsid w:val="00CD4984"/>
    <w:rsid w:val="00CD53E7"/>
    <w:rsid w:val="00CD5E40"/>
    <w:rsid w:val="00CE176C"/>
    <w:rsid w:val="00CE192A"/>
    <w:rsid w:val="00CE5F57"/>
    <w:rsid w:val="00CE6A23"/>
    <w:rsid w:val="00CE6F5C"/>
    <w:rsid w:val="00CF2484"/>
    <w:rsid w:val="00CF2A0B"/>
    <w:rsid w:val="00CF4A00"/>
    <w:rsid w:val="00CF52A5"/>
    <w:rsid w:val="00CF7170"/>
    <w:rsid w:val="00D05ED0"/>
    <w:rsid w:val="00D07D16"/>
    <w:rsid w:val="00D13D03"/>
    <w:rsid w:val="00D146AD"/>
    <w:rsid w:val="00D16028"/>
    <w:rsid w:val="00D204A3"/>
    <w:rsid w:val="00D2274D"/>
    <w:rsid w:val="00D234D7"/>
    <w:rsid w:val="00D242E1"/>
    <w:rsid w:val="00D24DA4"/>
    <w:rsid w:val="00D257FE"/>
    <w:rsid w:val="00D258E4"/>
    <w:rsid w:val="00D31248"/>
    <w:rsid w:val="00D3548B"/>
    <w:rsid w:val="00D36B7A"/>
    <w:rsid w:val="00D52183"/>
    <w:rsid w:val="00D54C52"/>
    <w:rsid w:val="00D57897"/>
    <w:rsid w:val="00D64CE2"/>
    <w:rsid w:val="00D678CD"/>
    <w:rsid w:val="00D702A8"/>
    <w:rsid w:val="00D7034E"/>
    <w:rsid w:val="00D72BA4"/>
    <w:rsid w:val="00D74260"/>
    <w:rsid w:val="00D7594D"/>
    <w:rsid w:val="00D761F6"/>
    <w:rsid w:val="00D81695"/>
    <w:rsid w:val="00D8376A"/>
    <w:rsid w:val="00D86C30"/>
    <w:rsid w:val="00D91377"/>
    <w:rsid w:val="00D92E8F"/>
    <w:rsid w:val="00D974F8"/>
    <w:rsid w:val="00D97F28"/>
    <w:rsid w:val="00DA11D0"/>
    <w:rsid w:val="00DA331A"/>
    <w:rsid w:val="00DA3764"/>
    <w:rsid w:val="00DA3870"/>
    <w:rsid w:val="00DA38EA"/>
    <w:rsid w:val="00DA41C9"/>
    <w:rsid w:val="00DA507C"/>
    <w:rsid w:val="00DB0B2A"/>
    <w:rsid w:val="00DB19E7"/>
    <w:rsid w:val="00DB1FE2"/>
    <w:rsid w:val="00DB346D"/>
    <w:rsid w:val="00DB6B0F"/>
    <w:rsid w:val="00DB7554"/>
    <w:rsid w:val="00DC1831"/>
    <w:rsid w:val="00DC2202"/>
    <w:rsid w:val="00DC2AF1"/>
    <w:rsid w:val="00DC4855"/>
    <w:rsid w:val="00DC5625"/>
    <w:rsid w:val="00DC63F7"/>
    <w:rsid w:val="00DD25D0"/>
    <w:rsid w:val="00DD3603"/>
    <w:rsid w:val="00DD40EA"/>
    <w:rsid w:val="00DD40FB"/>
    <w:rsid w:val="00DD5645"/>
    <w:rsid w:val="00DE215D"/>
    <w:rsid w:val="00DE3A9E"/>
    <w:rsid w:val="00DE5301"/>
    <w:rsid w:val="00DE75DF"/>
    <w:rsid w:val="00DF0C99"/>
    <w:rsid w:val="00DF258A"/>
    <w:rsid w:val="00DF75AA"/>
    <w:rsid w:val="00DF7C8A"/>
    <w:rsid w:val="00E0094A"/>
    <w:rsid w:val="00E02015"/>
    <w:rsid w:val="00E0440B"/>
    <w:rsid w:val="00E0492E"/>
    <w:rsid w:val="00E06D8C"/>
    <w:rsid w:val="00E12795"/>
    <w:rsid w:val="00E12808"/>
    <w:rsid w:val="00E23623"/>
    <w:rsid w:val="00E23CFB"/>
    <w:rsid w:val="00E2411A"/>
    <w:rsid w:val="00E25057"/>
    <w:rsid w:val="00E313A0"/>
    <w:rsid w:val="00E31A82"/>
    <w:rsid w:val="00E374A7"/>
    <w:rsid w:val="00E4051B"/>
    <w:rsid w:val="00E44135"/>
    <w:rsid w:val="00E503CD"/>
    <w:rsid w:val="00E5187A"/>
    <w:rsid w:val="00E54AAC"/>
    <w:rsid w:val="00E55E0F"/>
    <w:rsid w:val="00E6262F"/>
    <w:rsid w:val="00E674CC"/>
    <w:rsid w:val="00E67C4F"/>
    <w:rsid w:val="00E7012C"/>
    <w:rsid w:val="00E71A17"/>
    <w:rsid w:val="00E72896"/>
    <w:rsid w:val="00E73BFF"/>
    <w:rsid w:val="00E742A2"/>
    <w:rsid w:val="00E807F1"/>
    <w:rsid w:val="00E81182"/>
    <w:rsid w:val="00E815CA"/>
    <w:rsid w:val="00E83A94"/>
    <w:rsid w:val="00E83E93"/>
    <w:rsid w:val="00E85E82"/>
    <w:rsid w:val="00E90352"/>
    <w:rsid w:val="00E91AB7"/>
    <w:rsid w:val="00E91B56"/>
    <w:rsid w:val="00E9358A"/>
    <w:rsid w:val="00E94399"/>
    <w:rsid w:val="00E976E2"/>
    <w:rsid w:val="00E978E0"/>
    <w:rsid w:val="00EA2F56"/>
    <w:rsid w:val="00EA345F"/>
    <w:rsid w:val="00EA59C9"/>
    <w:rsid w:val="00EA7C2D"/>
    <w:rsid w:val="00EB0860"/>
    <w:rsid w:val="00EB28A0"/>
    <w:rsid w:val="00EB2B8F"/>
    <w:rsid w:val="00EB3F60"/>
    <w:rsid w:val="00EB4599"/>
    <w:rsid w:val="00EB5AAB"/>
    <w:rsid w:val="00EB64AA"/>
    <w:rsid w:val="00EB7D12"/>
    <w:rsid w:val="00EC533B"/>
    <w:rsid w:val="00ED25D1"/>
    <w:rsid w:val="00ED50FC"/>
    <w:rsid w:val="00ED52CB"/>
    <w:rsid w:val="00ED551E"/>
    <w:rsid w:val="00ED69A2"/>
    <w:rsid w:val="00EE0950"/>
    <w:rsid w:val="00EE1DD9"/>
    <w:rsid w:val="00EE232C"/>
    <w:rsid w:val="00EE3C48"/>
    <w:rsid w:val="00EE4653"/>
    <w:rsid w:val="00EE4A85"/>
    <w:rsid w:val="00EE4B76"/>
    <w:rsid w:val="00EE501D"/>
    <w:rsid w:val="00EE50E9"/>
    <w:rsid w:val="00EE6E16"/>
    <w:rsid w:val="00EF3924"/>
    <w:rsid w:val="00EF49FB"/>
    <w:rsid w:val="00EF52F9"/>
    <w:rsid w:val="00EF6871"/>
    <w:rsid w:val="00F00E20"/>
    <w:rsid w:val="00F04CC4"/>
    <w:rsid w:val="00F06BFA"/>
    <w:rsid w:val="00F076A3"/>
    <w:rsid w:val="00F10B53"/>
    <w:rsid w:val="00F128CE"/>
    <w:rsid w:val="00F1378B"/>
    <w:rsid w:val="00F13D2A"/>
    <w:rsid w:val="00F1428D"/>
    <w:rsid w:val="00F149A4"/>
    <w:rsid w:val="00F20DE4"/>
    <w:rsid w:val="00F23711"/>
    <w:rsid w:val="00F27167"/>
    <w:rsid w:val="00F334B9"/>
    <w:rsid w:val="00F34BE2"/>
    <w:rsid w:val="00F37631"/>
    <w:rsid w:val="00F37CE4"/>
    <w:rsid w:val="00F42240"/>
    <w:rsid w:val="00F42CA7"/>
    <w:rsid w:val="00F4321A"/>
    <w:rsid w:val="00F50ED9"/>
    <w:rsid w:val="00F51EC3"/>
    <w:rsid w:val="00F53F3E"/>
    <w:rsid w:val="00F65E8D"/>
    <w:rsid w:val="00F67139"/>
    <w:rsid w:val="00F70938"/>
    <w:rsid w:val="00F72972"/>
    <w:rsid w:val="00F734C3"/>
    <w:rsid w:val="00F7529F"/>
    <w:rsid w:val="00F75E07"/>
    <w:rsid w:val="00F76C08"/>
    <w:rsid w:val="00F80767"/>
    <w:rsid w:val="00F82731"/>
    <w:rsid w:val="00F847D1"/>
    <w:rsid w:val="00F84CCE"/>
    <w:rsid w:val="00F94326"/>
    <w:rsid w:val="00F943B5"/>
    <w:rsid w:val="00F9622C"/>
    <w:rsid w:val="00FA04CA"/>
    <w:rsid w:val="00FA344D"/>
    <w:rsid w:val="00FA3CA6"/>
    <w:rsid w:val="00FB40CB"/>
    <w:rsid w:val="00FB44F6"/>
    <w:rsid w:val="00FC2C27"/>
    <w:rsid w:val="00FC5CE2"/>
    <w:rsid w:val="00FD1D94"/>
    <w:rsid w:val="00FD209A"/>
    <w:rsid w:val="00FD7FE2"/>
    <w:rsid w:val="00FE6011"/>
    <w:rsid w:val="00FE65B8"/>
    <w:rsid w:val="00FF033A"/>
    <w:rsid w:val="00FF4BA8"/>
    <w:rsid w:val="00FF5428"/>
    <w:rsid w:val="00FF6B88"/>
    <w:rsid w:val="00FF7005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048C"/>
  <w15:docId w15:val="{95C7363F-5F08-4EF2-9DD2-B060E248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55D"/>
    <w:pPr>
      <w:spacing w:after="12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D44"/>
    <w:pPr>
      <w:keepNext/>
      <w:widowControl w:val="0"/>
      <w:numPr>
        <w:numId w:val="62"/>
      </w:numPr>
      <w:spacing w:before="480"/>
      <w:ind w:left="682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9355D"/>
    <w:pPr>
      <w:numPr>
        <w:ilvl w:val="1"/>
      </w:numPr>
      <w:spacing w:before="200"/>
      <w:outlineLvl w:val="1"/>
    </w:pPr>
    <w:rPr>
      <w:bCs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03E05"/>
    <w:pPr>
      <w:keepNext/>
      <w:keepLines/>
      <w:numPr>
        <w:ilvl w:val="2"/>
        <w:numId w:val="62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E5F57"/>
    <w:pPr>
      <w:keepNext/>
      <w:keepLines/>
      <w:numPr>
        <w:ilvl w:val="3"/>
        <w:numId w:val="62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F57"/>
    <w:pPr>
      <w:keepNext/>
      <w:keepLines/>
      <w:numPr>
        <w:ilvl w:val="4"/>
        <w:numId w:val="62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F57"/>
    <w:pPr>
      <w:keepNext/>
      <w:keepLines/>
      <w:numPr>
        <w:ilvl w:val="5"/>
        <w:numId w:val="6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F57"/>
    <w:pPr>
      <w:keepNext/>
      <w:keepLines/>
      <w:numPr>
        <w:ilvl w:val="6"/>
        <w:numId w:val="6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F57"/>
    <w:pPr>
      <w:keepNext/>
      <w:keepLines/>
      <w:numPr>
        <w:ilvl w:val="7"/>
        <w:numId w:val="6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F57"/>
    <w:pPr>
      <w:keepNext/>
      <w:keepLines/>
      <w:numPr>
        <w:ilvl w:val="8"/>
        <w:numId w:val="6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0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D4E"/>
  </w:style>
  <w:style w:type="paragraph" w:styleId="Header">
    <w:name w:val="header"/>
    <w:basedOn w:val="Normal"/>
    <w:link w:val="HeaderChar"/>
    <w:unhideWhenUsed/>
    <w:rsid w:val="00600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D4E"/>
  </w:style>
  <w:style w:type="table" w:styleId="TableGrid">
    <w:name w:val="Table Grid"/>
    <w:basedOn w:val="TableNormal"/>
    <w:uiPriority w:val="59"/>
    <w:rsid w:val="0060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600D4E"/>
  </w:style>
  <w:style w:type="character" w:styleId="Hyperlink">
    <w:name w:val="Hyperlink"/>
    <w:uiPriority w:val="99"/>
    <w:unhideWhenUsed/>
    <w:rsid w:val="00600D4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94D44"/>
    <w:rPr>
      <w:rFonts w:eastAsia="Times New Roman" w:cs="Calibri"/>
      <w:b/>
      <w:bCs/>
      <w:sz w:val="28"/>
      <w:szCs w:val="28"/>
      <w:lang w:val="en-GB" w:eastAsia="en-US"/>
    </w:rPr>
  </w:style>
  <w:style w:type="character" w:customStyle="1" w:styleId="Heading2Char">
    <w:name w:val="Heading 2 Char"/>
    <w:link w:val="Heading2"/>
    <w:uiPriority w:val="9"/>
    <w:rsid w:val="0029355D"/>
    <w:rPr>
      <w:rFonts w:eastAsia="Times New Roman"/>
      <w:b/>
      <w:sz w:val="24"/>
      <w:szCs w:val="24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780A"/>
    <w:pPr>
      <w:tabs>
        <w:tab w:val="left" w:pos="440"/>
        <w:tab w:val="right" w:leader="underscore" w:pos="9017"/>
      </w:tabs>
      <w:spacing w:before="120"/>
    </w:pPr>
    <w:rPr>
      <w:rFonts w:cs="Calibri"/>
      <w:bCs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D19E4"/>
    <w:pPr>
      <w:tabs>
        <w:tab w:val="left" w:pos="880"/>
        <w:tab w:val="left" w:pos="8910"/>
        <w:tab w:val="right" w:leader="underscore" w:pos="10250"/>
      </w:tabs>
      <w:spacing w:before="120"/>
      <w:ind w:left="220"/>
    </w:pPr>
    <w:rPr>
      <w:rFonts w:cs="Calibr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1780A"/>
    <w:pPr>
      <w:ind w:left="44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5F57"/>
    <w:pPr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5F57"/>
    <w:pPr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5F57"/>
    <w:pPr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5F57"/>
    <w:pPr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5F57"/>
    <w:pPr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5F57"/>
    <w:pPr>
      <w:ind w:left="1760"/>
    </w:pPr>
    <w:rPr>
      <w:rFonts w:cs="Calibri"/>
      <w:sz w:val="20"/>
      <w:szCs w:val="20"/>
    </w:rPr>
  </w:style>
  <w:style w:type="character" w:customStyle="1" w:styleId="Heading3Char">
    <w:name w:val="Heading 3 Char"/>
    <w:link w:val="Heading3"/>
    <w:uiPriority w:val="9"/>
    <w:rsid w:val="00303E05"/>
    <w:rPr>
      <w:rFonts w:eastAsia="Times New Roman"/>
      <w:b/>
      <w:bCs/>
      <w:sz w:val="22"/>
      <w:szCs w:val="22"/>
      <w:lang w:val="en-GB" w:eastAsia="en-US"/>
    </w:rPr>
  </w:style>
  <w:style w:type="character" w:customStyle="1" w:styleId="Heading4Char">
    <w:name w:val="Heading 4 Char"/>
    <w:link w:val="Heading4"/>
    <w:uiPriority w:val="9"/>
    <w:rsid w:val="00CE5F57"/>
    <w:rPr>
      <w:rFonts w:ascii="Cambria" w:eastAsia="Times New Roman" w:hAnsi="Cambria"/>
      <w:b/>
      <w:bCs/>
      <w:i/>
      <w:iCs/>
      <w:color w:val="4F81BD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"/>
    <w:rsid w:val="00CE5F57"/>
    <w:rPr>
      <w:rFonts w:ascii="Cambria" w:eastAsia="Times New Roman" w:hAnsi="Cambria"/>
      <w:color w:val="243F60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"/>
    <w:rsid w:val="00CE5F57"/>
    <w:rPr>
      <w:rFonts w:ascii="Cambria" w:eastAsia="Times New Roman" w:hAnsi="Cambria"/>
      <w:i/>
      <w:iCs/>
      <w:color w:val="243F60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rsid w:val="00CE5F57"/>
    <w:rPr>
      <w:rFonts w:ascii="Cambria" w:eastAsia="Times New Roman" w:hAnsi="Cambria"/>
      <w:i/>
      <w:iCs/>
      <w:color w:val="404040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"/>
    <w:rsid w:val="00CE5F57"/>
    <w:rPr>
      <w:rFonts w:ascii="Cambria" w:eastAsia="Times New Roman" w:hAnsi="Cambria"/>
      <w:color w:val="404040"/>
      <w:lang w:val="en-GB" w:eastAsia="en-US"/>
    </w:rPr>
  </w:style>
  <w:style w:type="character" w:customStyle="1" w:styleId="Heading9Char">
    <w:name w:val="Heading 9 Char"/>
    <w:link w:val="Heading9"/>
    <w:uiPriority w:val="9"/>
    <w:rsid w:val="00CE5F57"/>
    <w:rPr>
      <w:rFonts w:ascii="Cambria" w:eastAsia="Times New Roman" w:hAnsi="Cambria"/>
      <w:i/>
      <w:iCs/>
      <w:color w:val="40404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97FF4"/>
    <w:pPr>
      <w:ind w:left="720"/>
      <w:contextualSpacing/>
    </w:pPr>
  </w:style>
  <w:style w:type="paragraph" w:customStyle="1" w:styleId="Bullit">
    <w:name w:val="Bullit"/>
    <w:basedOn w:val="ListParagraph"/>
    <w:link w:val="BullitChar"/>
    <w:qFormat/>
    <w:rsid w:val="00CD5E40"/>
    <w:pPr>
      <w:numPr>
        <w:numId w:val="1"/>
      </w:numPr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D5E40"/>
  </w:style>
  <w:style w:type="character" w:customStyle="1" w:styleId="BullitChar">
    <w:name w:val="Bullit Char"/>
    <w:link w:val="Bullit"/>
    <w:rsid w:val="00CD5E40"/>
    <w:rPr>
      <w:sz w:val="22"/>
      <w:szCs w:val="22"/>
      <w:lang w:val="en-GB" w:eastAsia="en-US"/>
    </w:rPr>
  </w:style>
  <w:style w:type="paragraph" w:styleId="NoSpacing">
    <w:name w:val="No Spacing"/>
    <w:link w:val="NoSpacingChar"/>
    <w:uiPriority w:val="1"/>
    <w:qFormat/>
    <w:rsid w:val="00017434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E0440B"/>
    <w:rPr>
      <w:color w:val="800080"/>
      <w:u w:val="single"/>
    </w:rPr>
  </w:style>
  <w:style w:type="character" w:customStyle="1" w:styleId="Title1">
    <w:name w:val="Title1"/>
    <w:basedOn w:val="DefaultParagraphFont"/>
    <w:rsid w:val="00B80C05"/>
  </w:style>
  <w:style w:type="paragraph" w:styleId="BodyText">
    <w:name w:val="Body Text"/>
    <w:basedOn w:val="Normal"/>
    <w:link w:val="BodyTextChar"/>
    <w:semiHidden/>
    <w:rsid w:val="00CD447C"/>
    <w:pPr>
      <w:spacing w:before="120" w:after="0"/>
      <w:jc w:val="right"/>
    </w:pPr>
    <w:rPr>
      <w:rFonts w:ascii="Arial" w:eastAsia="Times New Roman" w:hAnsi="Arial"/>
      <w:sz w:val="20"/>
      <w:szCs w:val="24"/>
    </w:rPr>
  </w:style>
  <w:style w:type="character" w:customStyle="1" w:styleId="BodyTextChar">
    <w:name w:val="Body Text Char"/>
    <w:link w:val="BodyText"/>
    <w:semiHidden/>
    <w:rsid w:val="00CD447C"/>
    <w:rPr>
      <w:rFonts w:ascii="Arial" w:eastAsia="Times New Roman" w:hAnsi="Arial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CD447C"/>
    <w:pPr>
      <w:spacing w:before="120" w:after="0"/>
    </w:pPr>
    <w:rPr>
      <w:rFonts w:ascii="Arial" w:eastAsia="Times New Roman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CD447C"/>
    <w:rPr>
      <w:rFonts w:ascii="Arial" w:eastAsia="Times New Roman" w:hAnsi="Arial"/>
      <w:lang w:eastAsia="en-US"/>
    </w:rPr>
  </w:style>
  <w:style w:type="character" w:styleId="FootnoteReference">
    <w:name w:val="footnote reference"/>
    <w:semiHidden/>
    <w:rsid w:val="00CD447C"/>
    <w:rPr>
      <w:vertAlign w:val="superscript"/>
    </w:rPr>
  </w:style>
  <w:style w:type="paragraph" w:customStyle="1" w:styleId="Comments">
    <w:name w:val="Comments"/>
    <w:basedOn w:val="Normal"/>
    <w:rsid w:val="00DA11D0"/>
    <w:pPr>
      <w:spacing w:before="120" w:after="0"/>
    </w:pPr>
    <w:rPr>
      <w:rFonts w:ascii="Arial" w:eastAsia="Times New Roman" w:hAnsi="Arial"/>
      <w:i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F796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F796A"/>
    <w:rPr>
      <w:rFonts w:ascii="Consolas" w:eastAsia="Calibri" w:hAnsi="Consolas" w:cs="Times New Roman"/>
      <w:sz w:val="21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146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9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46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F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46F96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96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F96"/>
    <w:rPr>
      <w:rFonts w:ascii="Tahoma" w:hAnsi="Tahoma" w:cs="Tahoma"/>
      <w:sz w:val="16"/>
      <w:szCs w:val="16"/>
      <w:lang w:eastAsia="en-US"/>
    </w:rPr>
  </w:style>
  <w:style w:type="character" w:customStyle="1" w:styleId="StyleCalibri">
    <w:name w:val="Style Calibri"/>
    <w:semiHidden/>
    <w:rsid w:val="003A274D"/>
    <w:rPr>
      <w:rFonts w:ascii="Calibri" w:hAnsi="Calibri" w:cs="Times New Roman"/>
      <w:sz w:val="22"/>
    </w:rPr>
  </w:style>
  <w:style w:type="paragraph" w:customStyle="1" w:styleId="BodyText1">
    <w:name w:val="Body Text1"/>
    <w:basedOn w:val="Normal"/>
    <w:rsid w:val="006D735B"/>
    <w:p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/>
    </w:pPr>
    <w:rPr>
      <w:rFonts w:eastAsia="Times New Roman"/>
      <w:szCs w:val="24"/>
    </w:rPr>
  </w:style>
  <w:style w:type="character" w:customStyle="1" w:styleId="NoSpacingChar">
    <w:name w:val="No Spacing Char"/>
    <w:link w:val="NoSpacing"/>
    <w:uiPriority w:val="1"/>
    <w:rsid w:val="001F7E8D"/>
    <w:rPr>
      <w:sz w:val="22"/>
      <w:szCs w:val="22"/>
      <w:lang w:val="en-GB" w:eastAsia="en-US" w:bidi="ar-SA"/>
    </w:rPr>
  </w:style>
  <w:style w:type="character" w:customStyle="1" w:styleId="HintsChar">
    <w:name w:val="Hints Char"/>
    <w:link w:val="Hints"/>
    <w:locked/>
    <w:rsid w:val="00F847D1"/>
    <w:rPr>
      <w:rFonts w:ascii="Arial" w:hAnsi="Arial" w:cs="Arial"/>
      <w:color w:val="5F5F5F"/>
      <w:lang w:val="en-US"/>
    </w:rPr>
  </w:style>
  <w:style w:type="paragraph" w:customStyle="1" w:styleId="Hints">
    <w:name w:val="Hints"/>
    <w:basedOn w:val="Normal"/>
    <w:link w:val="HintsChar"/>
    <w:rsid w:val="00F847D1"/>
    <w:pPr>
      <w:spacing w:after="0"/>
    </w:pPr>
    <w:rPr>
      <w:rFonts w:ascii="Arial" w:hAnsi="Arial"/>
      <w:color w:val="5F5F5F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0B2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dc\hcole\Templates\Project%20Closure%20Report%20Template%20R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2648-4984-400A-A30A-DDEA3251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Closure Report Template RB.dotx</Template>
  <TotalTime>1386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Links>
    <vt:vector size="150" baseType="variant"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_Toc403426363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_Toc403426362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_Toc403426361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_Toc403426360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_Toc403426359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_Toc403426358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_Toc403426357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_Toc403426356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_Toc403426355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_Toc403426354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_Toc403426353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_Toc403426352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_Toc403426351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_Toc403426350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_Toc403426349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_Toc403426348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_Toc403426347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_Toc403426346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_Toc403426345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_Toc403426344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_Toc403426343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_Toc403426342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_Toc403426341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_Toc403426340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_Toc403426339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Ritu Dixit</cp:lastModifiedBy>
  <cp:revision>15</cp:revision>
  <cp:lastPrinted>2012-04-20T11:58:00Z</cp:lastPrinted>
  <dcterms:created xsi:type="dcterms:W3CDTF">2014-12-18T07:13:00Z</dcterms:created>
  <dcterms:modified xsi:type="dcterms:W3CDTF">2021-05-28T12:01:00Z</dcterms:modified>
</cp:coreProperties>
</file>